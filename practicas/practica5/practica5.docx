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3A79A8" w:rsidRDefault="003A79A8">
      <w:pPr>
        <w:pStyle w:val="Ttulo"/>
        <w:rPr>
          <w:noProof/>
          <w:sz w:val="52"/>
          <w:lang w:val="es-ES"/>
        </w:rPr>
      </w:pPr>
      <w:r w:rsidRPr="003A79A8">
        <w:rPr>
          <w:noProof/>
          <w:sz w:val="52"/>
          <w:lang w:val="es-ES"/>
        </w:rPr>
        <w:t>Tratamiendo de datos masivos – Máster IoT</w:t>
      </w:r>
    </w:p>
    <w:p w:rsidR="00066685" w:rsidRPr="00F26506" w:rsidRDefault="003A79A8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 xml:space="preserve">SparkSQL </w:t>
      </w:r>
    </w:p>
    <w:p w:rsidR="00066685" w:rsidRDefault="003A79A8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Vamos a utilizar parte del fichero con los datos de pasajeros del Titanic (titanic.csv). </w:t>
      </w:r>
      <w:r w:rsidR="000A1FD6">
        <w:rPr>
          <w:rFonts w:ascii="Corbel" w:hAnsi="Corbel"/>
          <w:noProof/>
          <w:szCs w:val="20"/>
          <w:lang w:val="es-ES"/>
        </w:rPr>
        <w:t>Los campos en este fichero .csv son</w:t>
      </w:r>
      <w:r>
        <w:rPr>
          <w:rFonts w:ascii="Corbel" w:hAnsi="Corbel"/>
          <w:noProof/>
          <w:szCs w:val="20"/>
          <w:lang w:val="es-ES"/>
        </w:rPr>
        <w:t>: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survived</w:t>
      </w:r>
      <w:r w:rsidRPr="000A1FD6">
        <w:rPr>
          <w:noProof/>
          <w:lang w:val="es-ES"/>
        </w:rPr>
        <w:t>: 0 si no sobrevivió, 1 en otro caso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pclass</w:t>
      </w:r>
      <w:r w:rsidRPr="000A1FD6">
        <w:rPr>
          <w:noProof/>
          <w:lang w:val="es-ES"/>
        </w:rPr>
        <w:t>: clase dentro del barco: 1,2,3</w:t>
      </w:r>
    </w:p>
    <w:p w:rsidR="000A1FD6" w:rsidRDefault="000A1FD6">
      <w:pPr>
        <w:rPr>
          <w:noProof/>
        </w:rPr>
      </w:pPr>
      <w:r w:rsidRPr="003A79A8">
        <w:rPr>
          <w:noProof/>
          <w:color w:val="7030A0"/>
          <w:lang w:val="es-ES"/>
        </w:rPr>
        <w:t>name</w:t>
      </w:r>
      <w:r w:rsidRPr="003A79A8">
        <w:rPr>
          <w:noProof/>
          <w:lang w:val="es-ES"/>
        </w:rPr>
        <w:t>:n</w:t>
      </w:r>
      <w:r>
        <w:rPr>
          <w:noProof/>
        </w:rPr>
        <w:t>ombre del pasajero</w:t>
      </w:r>
    </w:p>
    <w:p w:rsidR="000A1FD6" w:rsidRDefault="000A1FD6">
      <w:pPr>
        <w:rPr>
          <w:noProof/>
        </w:rPr>
      </w:pPr>
      <w:r w:rsidRPr="003A79A8">
        <w:rPr>
          <w:noProof/>
          <w:color w:val="7030A0"/>
        </w:rPr>
        <w:t>sex</w:t>
      </w:r>
      <w:r>
        <w:rPr>
          <w:noProof/>
        </w:rPr>
        <w:t>:male,female</w:t>
      </w:r>
    </w:p>
    <w:p w:rsidR="000A1FD6" w:rsidRDefault="000A1FD6">
      <w:pPr>
        <w:rPr>
          <w:noProof/>
        </w:rPr>
      </w:pPr>
      <w:r w:rsidRPr="003A79A8">
        <w:rPr>
          <w:noProof/>
          <w:color w:val="7030A0"/>
        </w:rPr>
        <w:t>age</w:t>
      </w:r>
      <w:r>
        <w:rPr>
          <w:noProof/>
        </w:rPr>
        <w:t>: edad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sibsp</w:t>
      </w:r>
      <w:r w:rsidRPr="000A1FD6">
        <w:rPr>
          <w:noProof/>
          <w:lang w:val="es-ES"/>
        </w:rPr>
        <w:t>: Nú</w:t>
      </w:r>
      <w:r>
        <w:rPr>
          <w:noProof/>
          <w:lang w:val="es-ES"/>
        </w:rPr>
        <w:t>mero de parientes entre hermanos y pareja embarcados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parch</w:t>
      </w:r>
      <w:r w:rsidRPr="000A1FD6">
        <w:rPr>
          <w:noProof/>
          <w:lang w:val="es-ES"/>
        </w:rPr>
        <w:t>: Número de padres e hijos</w:t>
      </w:r>
      <w:r>
        <w:rPr>
          <w:noProof/>
          <w:lang w:val="es-ES"/>
        </w:rPr>
        <w:t xml:space="preserve"> embarcados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ticket</w:t>
      </w:r>
      <w:r w:rsidRPr="000A1FD6">
        <w:rPr>
          <w:noProof/>
          <w:lang w:val="es-ES"/>
        </w:rPr>
        <w:t>: número de ticket (string, puede contener letras)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fare</w:t>
      </w:r>
      <w:r w:rsidRPr="000A1FD6">
        <w:rPr>
          <w:noProof/>
          <w:lang w:val="es-ES"/>
        </w:rPr>
        <w:t>: precio pagado por el</w:t>
      </w:r>
      <w:r>
        <w:rPr>
          <w:noProof/>
          <w:lang w:val="es-ES"/>
        </w:rPr>
        <w:t xml:space="preserve"> billete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cabin</w:t>
      </w:r>
      <w:r w:rsidRPr="000A1FD6">
        <w:rPr>
          <w:noProof/>
          <w:lang w:val="es-ES"/>
        </w:rPr>
        <w:t>: camarote (string)</w:t>
      </w:r>
    </w:p>
    <w:p w:rsidR="000A1FD6" w:rsidRPr="000A1FD6" w:rsidRDefault="000A1FD6">
      <w:pPr>
        <w:rPr>
          <w:noProof/>
          <w:lang w:val="es-ES"/>
        </w:rPr>
      </w:pPr>
      <w:r w:rsidRPr="003A79A8">
        <w:rPr>
          <w:noProof/>
          <w:color w:val="7030A0"/>
          <w:lang w:val="es-ES"/>
        </w:rPr>
        <w:t>embarked</w:t>
      </w:r>
      <w:r w:rsidRPr="000A1FD6">
        <w:rPr>
          <w:noProof/>
          <w:lang w:val="es-ES"/>
        </w:rPr>
        <w:t xml:space="preserve">: </w:t>
      </w:r>
      <w:r>
        <w:rPr>
          <w:noProof/>
          <w:lang w:val="es-ES"/>
        </w:rPr>
        <w:t xml:space="preserve">puerto de embarque </w:t>
      </w:r>
      <w:r w:rsidRPr="003A79A8">
        <w:rPr>
          <w:lang w:val="es-ES"/>
        </w:rPr>
        <w:t xml:space="preserve">C = </w:t>
      </w:r>
      <w:proofErr w:type="spellStart"/>
      <w:r w:rsidRPr="003A79A8">
        <w:rPr>
          <w:lang w:val="es-ES"/>
        </w:rPr>
        <w:t>Cherbourg</w:t>
      </w:r>
      <w:proofErr w:type="spellEnd"/>
      <w:r w:rsidRPr="003A79A8">
        <w:rPr>
          <w:lang w:val="es-ES"/>
        </w:rPr>
        <w:t xml:space="preserve">, Q = </w:t>
      </w:r>
      <w:proofErr w:type="spellStart"/>
      <w:r w:rsidRPr="003A79A8">
        <w:rPr>
          <w:lang w:val="es-ES"/>
        </w:rPr>
        <w:t>Queenstown</w:t>
      </w:r>
      <w:proofErr w:type="spellEnd"/>
      <w:r w:rsidRPr="003A79A8">
        <w:rPr>
          <w:lang w:val="es-ES"/>
        </w:rPr>
        <w:t>, S = Southampton</w:t>
      </w:r>
    </w:p>
    <w:p w:rsidR="001B72C8" w:rsidRDefault="003A79A8">
      <w:pPr>
        <w:rPr>
          <w:noProof/>
          <w:lang w:val="es-ES"/>
        </w:rPr>
      </w:pPr>
      <w:r>
        <w:rPr>
          <w:noProof/>
          <w:lang w:val="es-ES"/>
        </w:rPr>
        <w:t xml:space="preserve">A partir de este fichero </w:t>
      </w:r>
      <w:r w:rsidR="000A1FD6" w:rsidRPr="000A1FD6">
        <w:rPr>
          <w:noProof/>
          <w:lang w:val="es-ES"/>
        </w:rPr>
        <w:t xml:space="preserve">csv </w:t>
      </w:r>
      <w:r>
        <w:rPr>
          <w:noProof/>
          <w:lang w:val="es-ES"/>
        </w:rPr>
        <w:t xml:space="preserve">convertido en Dataset de Spark </w:t>
      </w:r>
      <w:r w:rsidR="00504E68">
        <w:rPr>
          <w:noProof/>
          <w:lang w:val="es-ES"/>
        </w:rPr>
        <w:t>queremos:</w:t>
      </w:r>
    </w:p>
    <w:p w:rsidR="001B72C8" w:rsidRPr="001B72C8" w:rsidRDefault="00850958" w:rsidP="001B72C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  <w:lang w:val="es-ES"/>
        </w:rPr>
      </w:pPr>
      <w:r>
        <w:rPr>
          <w:noProof/>
          <w:lang w:val="es-ES"/>
        </w:rPr>
        <w:t>[</w:t>
      </w:r>
      <w:r w:rsidR="00F5676C">
        <w:rPr>
          <w:noProof/>
          <w:lang w:val="es-ES"/>
        </w:rPr>
        <w:t>6</w:t>
      </w:r>
      <w:r w:rsidR="00504E68">
        <w:rPr>
          <w:noProof/>
          <w:lang w:val="es-ES"/>
        </w:rPr>
        <w:t xml:space="preserve">pt] </w:t>
      </w:r>
      <w:r w:rsidR="001B72C8">
        <w:rPr>
          <w:noProof/>
          <w:lang w:val="es-ES"/>
        </w:rPr>
        <w:t xml:space="preserve">Queremos saber si el ratio de supervivientes fue mayor en el caso de pasajeros de clase 1 que entre los de clase 3. Utilizando SparkSQL escribir un código que </w:t>
      </w:r>
    </w:p>
    <w:p w:rsidR="00854A07" w:rsidRPr="00854A07" w:rsidRDefault="00854A07" w:rsidP="001B72C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  <w:lang w:val="es-ES"/>
        </w:rPr>
      </w:pPr>
      <w:r>
        <w:rPr>
          <w:noProof/>
          <w:lang w:val="es-ES"/>
        </w:rPr>
        <w:t xml:space="preserve">Obtenga los pasajeros de clase 1 y de clase 3. Ver el ejemplo “where”. Esto generará 2 nuevos Datasets, </w:t>
      </w:r>
      <w:r w:rsidRPr="00854A07">
        <w:rPr>
          <w:rFonts w:ascii="Courier New" w:hAnsi="Courier New" w:cs="Courier New"/>
          <w:noProof/>
          <w:lang w:val="es-ES"/>
        </w:rPr>
        <w:t>first</w:t>
      </w:r>
      <w:r>
        <w:rPr>
          <w:noProof/>
          <w:lang w:val="es-ES"/>
        </w:rPr>
        <w:t xml:space="preserve"> y </w:t>
      </w:r>
      <w:r w:rsidRPr="00854A07">
        <w:rPr>
          <w:rFonts w:ascii="Courier New" w:hAnsi="Courier New" w:cs="Courier New"/>
          <w:noProof/>
          <w:lang w:val="es-ES"/>
        </w:rPr>
        <w:t>third</w:t>
      </w:r>
      <w:r>
        <w:rPr>
          <w:noProof/>
          <w:lang w:val="es-ES"/>
        </w:rPr>
        <w:t>.</w:t>
      </w:r>
      <w:r w:rsidR="003A79A8">
        <w:rPr>
          <w:noProof/>
          <w:lang w:val="es-ES"/>
        </w:rPr>
        <w:t xml:space="preserve"> Mostrar el número de elementos de cada dataset. (debe salir 216 y 491).</w:t>
      </w:r>
    </w:p>
    <w:p w:rsidR="001B72C8" w:rsidRPr="001B72C8" w:rsidRDefault="00854A07" w:rsidP="001B72C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  <w:lang w:val="es-ES"/>
        </w:rPr>
      </w:pPr>
      <w:r>
        <w:rPr>
          <w:noProof/>
          <w:lang w:val="es-ES"/>
        </w:rPr>
        <w:t>A partir de los dataset anteriores, o</w:t>
      </w:r>
      <w:r w:rsidR="001B72C8">
        <w:rPr>
          <w:noProof/>
          <w:lang w:val="es-ES"/>
        </w:rPr>
        <w:t>btenga los pasajeros de clase 1 y de clase 3</w:t>
      </w:r>
      <w:r>
        <w:rPr>
          <w:noProof/>
          <w:lang w:val="es-ES"/>
        </w:rPr>
        <w:t xml:space="preserve"> que sobrevivieron (</w:t>
      </w:r>
      <w:r w:rsidR="001B72C8">
        <w:rPr>
          <w:noProof/>
          <w:lang w:val="es-ES"/>
        </w:rPr>
        <w:t xml:space="preserve"> </w:t>
      </w:r>
      <w:r>
        <w:rPr>
          <w:noProof/>
          <w:lang w:val="es-ES"/>
        </w:rPr>
        <w:t>usando</w:t>
      </w:r>
      <w:r w:rsidR="001B72C8">
        <w:rPr>
          <w:noProof/>
          <w:lang w:val="es-ES"/>
        </w:rPr>
        <w:t xml:space="preserve"> “where”</w:t>
      </w:r>
      <w:r>
        <w:rPr>
          <w:noProof/>
          <w:lang w:val="es-ES"/>
        </w:rPr>
        <w:t>)</w:t>
      </w:r>
      <w:r w:rsidR="001B72C8">
        <w:rPr>
          <w:noProof/>
          <w:lang w:val="es-ES"/>
        </w:rPr>
        <w:t>. Esto generará 2 nuevos Datasets</w:t>
      </w:r>
      <w:r>
        <w:rPr>
          <w:noProof/>
          <w:lang w:val="es-ES"/>
        </w:rPr>
        <w:t xml:space="preserve"> firstSurvived y thirdSurvived.</w:t>
      </w:r>
      <w:r w:rsidR="001B72C8">
        <w:rPr>
          <w:noProof/>
          <w:lang w:val="es-ES"/>
        </w:rPr>
        <w:t xml:space="preserve">  </w:t>
      </w:r>
      <w:r w:rsidR="003A79A8">
        <w:rPr>
          <w:noProof/>
          <w:lang w:val="es-ES"/>
        </w:rPr>
        <w:t>Mostrar el número de elementos de cada dataset.</w:t>
      </w:r>
    </w:p>
    <w:p w:rsidR="001B72C8" w:rsidRPr="003A79A8" w:rsidRDefault="00854A07" w:rsidP="001B72C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  <w:lang w:val="es-ES"/>
        </w:rPr>
      </w:pPr>
      <w:r>
        <w:rPr>
          <w:noProof/>
          <w:lang w:val="es-ES"/>
        </w:rPr>
        <w:t xml:space="preserve">Mostrar los ratios </w:t>
      </w:r>
      <w:r w:rsidR="003A79A8">
        <w:rPr>
          <w:noProof/>
          <w:lang w:val="es-ES"/>
        </w:rPr>
        <w:t>de supervivencia por cada clase. Ayuda: hacer la división convirtiendo alguno de los valores a float (escribiendo (float) antes del valor). Si no hará la división entera que dará 0.</w:t>
      </w:r>
    </w:p>
    <w:p w:rsidR="004E6A47" w:rsidRPr="00F5676C" w:rsidRDefault="004E6A47" w:rsidP="004E6A47">
      <w:pPr>
        <w:rPr>
          <w:noProof/>
          <w:lang w:val="es-ES"/>
        </w:rPr>
      </w:pPr>
    </w:p>
    <w:p w:rsidR="00F5676C" w:rsidRDefault="00F5676C" w:rsidP="00F5676C">
      <w:pPr>
        <w:pStyle w:val="Prrafodelista"/>
        <w:numPr>
          <w:ilvl w:val="0"/>
          <w:numId w:val="3"/>
        </w:numPr>
        <w:rPr>
          <w:noProof/>
          <w:lang w:val="es-ES"/>
        </w:rPr>
      </w:pPr>
      <w:r>
        <w:rPr>
          <w:noProof/>
          <w:lang w:val="es-ES"/>
        </w:rPr>
        <w:t xml:space="preserve">[2] Escribir una expresión en Spark que elimine todas las filas en las que </w:t>
      </w:r>
      <w:r w:rsidRPr="00F5676C">
        <w:rPr>
          <w:i/>
          <w:noProof/>
          <w:lang w:val="es-ES"/>
        </w:rPr>
        <w:t>fare</w:t>
      </w:r>
      <w:r>
        <w:rPr>
          <w:noProof/>
          <w:lang w:val="es-ES"/>
        </w:rPr>
        <w:t xml:space="preserve"> valga null</w:t>
      </w:r>
      <w:r w:rsidRPr="00F5676C">
        <w:rPr>
          <w:noProof/>
          <w:lang w:val="es-ES"/>
        </w:rPr>
        <w:t xml:space="preserve"> </w:t>
      </w:r>
      <w:r>
        <w:rPr>
          <w:noProof/>
          <w:lang w:val="es-ES"/>
        </w:rPr>
        <w:t>generando un nuevo RDD.</w:t>
      </w:r>
    </w:p>
    <w:p w:rsidR="00F5676C" w:rsidRPr="00F5676C" w:rsidRDefault="00F5676C" w:rsidP="00F5676C">
      <w:pPr>
        <w:pStyle w:val="Prrafodelista"/>
        <w:numPr>
          <w:ilvl w:val="0"/>
          <w:numId w:val="3"/>
        </w:numPr>
        <w:rPr>
          <w:noProof/>
          <w:lang w:val="es-ES"/>
        </w:rPr>
      </w:pPr>
      <w:r>
        <w:rPr>
          <w:noProof/>
          <w:lang w:val="es-ES"/>
        </w:rPr>
        <w:t>[2] Sobre el RDD anterior aplicar un 16% de IVA a los pasajeros de clase 3 y un 21% a los de clase 3, e indique el nombre de los pasajeros que han pagado más en total.</w:t>
      </w:r>
      <w:bookmarkStart w:id="0" w:name="_GoBack"/>
      <w:bookmarkEnd w:id="0"/>
    </w:p>
    <w:sectPr w:rsidR="00F5676C" w:rsidRPr="00F567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C5E" w:rsidRDefault="00FE1C5E">
      <w:pPr>
        <w:spacing w:after="0"/>
      </w:pPr>
      <w:r>
        <w:separator/>
      </w:r>
    </w:p>
  </w:endnote>
  <w:endnote w:type="continuationSeparator" w:id="0">
    <w:p w:rsidR="00FE1C5E" w:rsidRDefault="00FE1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C5E" w:rsidRDefault="00FE1C5E">
      <w:pPr>
        <w:spacing w:after="0"/>
      </w:pPr>
      <w:r>
        <w:separator/>
      </w:r>
    </w:p>
  </w:footnote>
  <w:footnote w:type="continuationSeparator" w:id="0">
    <w:p w:rsidR="00FE1C5E" w:rsidRDefault="00FE1C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11B4"/>
    <w:multiLevelType w:val="hybridMultilevel"/>
    <w:tmpl w:val="F66AE9AE"/>
    <w:lvl w:ilvl="0" w:tplc="7B46D354">
      <w:start w:val="2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07C8"/>
    <w:multiLevelType w:val="hybridMultilevel"/>
    <w:tmpl w:val="53BE1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05520"/>
    <w:multiLevelType w:val="hybridMultilevel"/>
    <w:tmpl w:val="2914700C"/>
    <w:lvl w:ilvl="0" w:tplc="EBD04CE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D6"/>
    <w:rsid w:val="00066685"/>
    <w:rsid w:val="000A1FD6"/>
    <w:rsid w:val="001B72C8"/>
    <w:rsid w:val="002E4506"/>
    <w:rsid w:val="003A79A8"/>
    <w:rsid w:val="004E6A47"/>
    <w:rsid w:val="00504E68"/>
    <w:rsid w:val="00612807"/>
    <w:rsid w:val="00850958"/>
    <w:rsid w:val="00854A07"/>
    <w:rsid w:val="009F641B"/>
    <w:rsid w:val="00A12EEC"/>
    <w:rsid w:val="00B21888"/>
    <w:rsid w:val="00B36F79"/>
    <w:rsid w:val="00B710D3"/>
    <w:rsid w:val="00BD0397"/>
    <w:rsid w:val="00BD54E8"/>
    <w:rsid w:val="00CC19F7"/>
    <w:rsid w:val="00D50733"/>
    <w:rsid w:val="00F26506"/>
    <w:rsid w:val="00F5676C"/>
    <w:rsid w:val="00F77AA0"/>
    <w:rsid w:val="00F86054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A425"/>
  <w15:docId w15:val="{1DF6C7ED-5D45-4FAD-87F3-62694278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</dc:creator>
  <cp:keywords/>
  <cp:lastModifiedBy>nomires</cp:lastModifiedBy>
  <cp:revision>2</cp:revision>
  <cp:lastPrinted>2017-11-06T19:12:00Z</cp:lastPrinted>
  <dcterms:created xsi:type="dcterms:W3CDTF">2019-01-22T18:48:00Z</dcterms:created>
  <dcterms:modified xsi:type="dcterms:W3CDTF">2019-01-22T18:48:00Z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