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AA4A" w14:textId="77777777" w:rsidR="00A87455" w:rsidRPr="00A87455" w:rsidRDefault="00A87455" w:rsidP="00133A59">
      <w:pPr>
        <w:pStyle w:val="Testname"/>
        <w:rPr>
          <w:sz w:val="2"/>
          <w:szCs w:val="2"/>
        </w:rPr>
      </w:pPr>
    </w:p>
    <w:p w14:paraId="5ED68012" w14:textId="77777777" w:rsidR="00BC40F3" w:rsidRPr="00A87455" w:rsidRDefault="00816018" w:rsidP="00133A59">
      <w:pPr>
        <w:pStyle w:val="Testname"/>
      </w:pPr>
      <w:proofErr w:type="spellStart"/>
      <w:r>
        <w:t>Tratamiendo</w:t>
      </w:r>
      <w:proofErr w:type="spellEnd"/>
      <w:r>
        <w:t xml:space="preserve"> de datos Masivos: </w:t>
      </w:r>
      <w:r w:rsidR="00244BAE">
        <w:t>Cuestionario</w:t>
      </w:r>
    </w:p>
    <w:tbl>
      <w:tblPr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3150"/>
        <w:gridCol w:w="1170"/>
        <w:gridCol w:w="3690"/>
      </w:tblGrid>
      <w:tr w:rsidR="00DB09A2" w:rsidRPr="00A87455" w14:paraId="1A149986" w14:textId="77777777" w:rsidTr="00816018">
        <w:tc>
          <w:tcPr>
            <w:tcW w:w="1465" w:type="dxa"/>
            <w:vAlign w:val="bottom"/>
          </w:tcPr>
          <w:p w14:paraId="65FC0C4D" w14:textId="77777777" w:rsidR="00F914C2" w:rsidRPr="00A87455" w:rsidRDefault="00816018" w:rsidP="00133A59">
            <w:pPr>
              <w:pStyle w:val="Classdetails"/>
              <w:framePr w:hSpace="0" w:wrap="auto" w:vAnchor="margin" w:hAnchor="text" w:yAlign="inline"/>
            </w:pPr>
            <w:r>
              <w:t>Apellidos</w:t>
            </w:r>
            <w:r w:rsidR="00F914C2" w:rsidRPr="00A87455">
              <w:t>: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1170D70B" w14:textId="77777777" w:rsidR="00F914C2" w:rsidRPr="00A87455" w:rsidRDefault="00F914C2" w:rsidP="0068564E">
            <w:pPr>
              <w:pStyle w:val="Classdetails"/>
              <w:framePr w:hSpace="0" w:wrap="auto" w:vAnchor="margin" w:hAnchor="text" w:yAlign="inline"/>
              <w:ind w:left="0" w:firstLine="0"/>
            </w:pPr>
          </w:p>
        </w:tc>
        <w:tc>
          <w:tcPr>
            <w:tcW w:w="1170" w:type="dxa"/>
            <w:vAlign w:val="bottom"/>
          </w:tcPr>
          <w:p w14:paraId="30F67825" w14:textId="77777777" w:rsidR="00F914C2" w:rsidRPr="00A87455" w:rsidRDefault="001F06E3" w:rsidP="00133A59">
            <w:pPr>
              <w:pStyle w:val="Classdetails"/>
              <w:framePr w:hSpace="0" w:wrap="auto" w:vAnchor="margin" w:hAnchor="text" w:yAlign="inline"/>
            </w:pPr>
            <w:r w:rsidRPr="00A87455">
              <w:t>Nombre</w:t>
            </w:r>
            <w:r w:rsidR="00F914C2" w:rsidRPr="00A87455">
              <w:t>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7A6BF14A" w14:textId="77777777" w:rsidR="00F914C2" w:rsidRPr="00A87455" w:rsidRDefault="00F914C2" w:rsidP="00133A59">
            <w:pPr>
              <w:pStyle w:val="Classdetails"/>
              <w:framePr w:hSpace="0" w:wrap="auto" w:vAnchor="margin" w:hAnchor="text" w:yAlign="inline"/>
            </w:pPr>
          </w:p>
        </w:tc>
      </w:tr>
    </w:tbl>
    <w:p w14:paraId="2352640D" w14:textId="77777777" w:rsidR="00DB09A2" w:rsidRPr="00A87455" w:rsidRDefault="00DB09A2" w:rsidP="00DB09A2">
      <w:pPr>
        <w:pStyle w:val="Instructionstitle"/>
      </w:pPr>
      <w:r w:rsidRPr="00A87455">
        <w:t>Instrucciones</w:t>
      </w:r>
      <w:r w:rsidR="0068564E">
        <w:t>:</w:t>
      </w:r>
    </w:p>
    <w:sdt>
      <w:sdtPr>
        <w:id w:val="36987245"/>
        <w:placeholder>
          <w:docPart w:val="B0D56B2748404D27A84547F0ED1F85D1"/>
        </w:placeholder>
      </w:sdtPr>
      <w:sdtEndPr/>
      <w:sdtContent>
        <w:p w14:paraId="2AD50D4F" w14:textId="77777777" w:rsidR="00915F39" w:rsidRPr="00A87455" w:rsidRDefault="00816018" w:rsidP="0068564E">
          <w:pPr>
            <w:pStyle w:val="Instructionstostudents"/>
            <w:ind w:left="288"/>
          </w:pPr>
          <w:r>
            <w:t>Seleccionar la respuesta adecuada</w:t>
          </w:r>
          <w:r w:rsidR="00305B9D">
            <w:t>, escribiéndola al lado de la pregunta</w:t>
          </w:r>
          <w:r w:rsidR="0068564E">
            <w:t>. Solo hay una respuesta válida por pregunta</w:t>
          </w:r>
        </w:p>
      </w:sdtContent>
    </w:sdt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D45322" w:rsidRPr="00A87455" w14:paraId="0AF59E6F" w14:textId="77777777" w:rsidTr="00D45322">
        <w:tc>
          <w:tcPr>
            <w:tcW w:w="745" w:type="dxa"/>
            <w:vAlign w:val="bottom"/>
          </w:tcPr>
          <w:p w14:paraId="4A6C4739" w14:textId="77777777" w:rsidR="00D45322" w:rsidRPr="00A87455" w:rsidRDefault="00D4532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36F52009" w14:textId="77777777" w:rsidR="00D45322" w:rsidRPr="00A87455" w:rsidRDefault="00D45322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59"/>
            <w:placeholder>
              <w:docPart w:val="2F2D6E34C1254A489BE86C14A19FC392"/>
            </w:placeholder>
          </w:sdtPr>
          <w:sdtEndPr/>
          <w:sdtContent>
            <w:tc>
              <w:tcPr>
                <w:tcW w:w="8010" w:type="dxa"/>
              </w:tcPr>
              <w:p w14:paraId="74DADA4C" w14:textId="77777777" w:rsidR="00D45322" w:rsidRPr="00A87455" w:rsidRDefault="00816018" w:rsidP="00C8278A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¿Cuál de las siguientes afirmaciones es correcta?</w:t>
                </w:r>
              </w:p>
            </w:tc>
          </w:sdtContent>
        </w:sdt>
      </w:tr>
      <w:tr w:rsidR="00915F39" w:rsidRPr="00A87455" w14:paraId="04F3AD5B" w14:textId="77777777" w:rsidTr="00D45322">
        <w:tc>
          <w:tcPr>
            <w:tcW w:w="745" w:type="dxa"/>
            <w:vAlign w:val="bottom"/>
          </w:tcPr>
          <w:p w14:paraId="0BCBAF84" w14:textId="77777777" w:rsidR="00915F39" w:rsidRPr="00A87455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20190E5B" w14:textId="77777777" w:rsidR="00915F39" w:rsidRPr="00A87455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560"/>
            <w:placeholder>
              <w:docPart w:val="39D979ABED554EF8AFEC899F39F9BE5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7C4883C2" w14:textId="77777777" w:rsidR="00915F39" w:rsidRPr="00A87455" w:rsidRDefault="0081601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MongoDB incluye SQL de forma natural</w:t>
                </w:r>
              </w:p>
            </w:tc>
          </w:sdtContent>
        </w:sdt>
      </w:tr>
      <w:tr w:rsidR="00915F39" w:rsidRPr="00A87455" w14:paraId="561010D5" w14:textId="77777777" w:rsidTr="00C8278A">
        <w:tc>
          <w:tcPr>
            <w:tcW w:w="745" w:type="dxa"/>
            <w:vAlign w:val="bottom"/>
          </w:tcPr>
          <w:p w14:paraId="134E238D" w14:textId="77777777" w:rsidR="00915F39" w:rsidRPr="00A87455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37B68122" w14:textId="77777777" w:rsidR="00915F39" w:rsidRPr="00A87455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02"/>
            <w:placeholder>
              <w:docPart w:val="00533DB943B740ECA70AF07A79C10E3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6F84D5EE" w14:textId="77777777" w:rsidR="00915F39" w:rsidRPr="00A87455" w:rsidRDefault="0081601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MongoDB es orientado a documentos</w:t>
                </w:r>
              </w:p>
            </w:tc>
          </w:sdtContent>
        </w:sdt>
      </w:tr>
      <w:tr w:rsidR="00915F39" w:rsidRPr="00A87455" w14:paraId="5BB94705" w14:textId="77777777" w:rsidTr="00C8278A">
        <w:tc>
          <w:tcPr>
            <w:tcW w:w="745" w:type="dxa"/>
            <w:vAlign w:val="bottom"/>
          </w:tcPr>
          <w:p w14:paraId="4162A182" w14:textId="77777777" w:rsidR="00915F39" w:rsidRPr="00A87455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7FDAC1CD" w14:textId="77777777" w:rsidR="00915F39" w:rsidRPr="00A87455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03"/>
            <w:placeholder>
              <w:docPart w:val="8C119498F0534A62985082C0C0AD741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649E3EA" w14:textId="77777777" w:rsidR="00915F39" w:rsidRPr="00A87455" w:rsidRDefault="0081601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colecciones tienen un esquema común.</w:t>
                </w:r>
              </w:p>
            </w:tc>
          </w:sdtContent>
        </w:sdt>
      </w:tr>
    </w:tbl>
    <w:p w14:paraId="6DE681CD" w14:textId="77777777" w:rsidR="00A44BD6" w:rsidRPr="00A87455" w:rsidRDefault="00A44BD6" w:rsidP="00CE24D9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3599C049" w14:textId="77777777" w:rsidTr="00D45322">
        <w:tc>
          <w:tcPr>
            <w:tcW w:w="745" w:type="dxa"/>
            <w:vAlign w:val="bottom"/>
          </w:tcPr>
          <w:p w14:paraId="3F0E8065" w14:textId="77777777" w:rsidR="00AD00DC" w:rsidRPr="00A87455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2A608453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42"/>
            <w:placeholder>
              <w:docPart w:val="2F2D6E34C1254A489BE86C14A19FC392"/>
            </w:placeholder>
          </w:sdtPr>
          <w:sdtEndPr/>
          <w:sdtContent>
            <w:tc>
              <w:tcPr>
                <w:tcW w:w="8010" w:type="dxa"/>
              </w:tcPr>
              <w:p w14:paraId="53C131A1" w14:textId="77777777" w:rsidR="00AD00DC" w:rsidRPr="00A87455" w:rsidRDefault="00DE4473" w:rsidP="00C8278A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¿</w:t>
                </w:r>
                <w:r w:rsidR="00244BAE">
                  <w:t>Cu</w:t>
                </w:r>
                <w:r>
                  <w:t>á</w:t>
                </w:r>
                <w:r w:rsidR="00244BAE">
                  <w:t xml:space="preserve">l de las siguientes afirmaciones es cierta para la clasificación basada en el algoritmo de </w:t>
                </w:r>
                <w:proofErr w:type="spellStart"/>
                <w:r w:rsidR="00244BAE">
                  <w:t>NaïveBayes</w:t>
                </w:r>
                <w:proofErr w:type="spellEnd"/>
                <w:r>
                  <w:t>?</w:t>
                </w:r>
              </w:p>
            </w:tc>
          </w:sdtContent>
        </w:sdt>
      </w:tr>
      <w:tr w:rsidR="00AD00DC" w:rsidRPr="00A87455" w14:paraId="4783C197" w14:textId="77777777" w:rsidTr="00D45322">
        <w:tc>
          <w:tcPr>
            <w:tcW w:w="745" w:type="dxa"/>
            <w:vAlign w:val="bottom"/>
          </w:tcPr>
          <w:p w14:paraId="66727F58" w14:textId="77777777"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518C301B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43"/>
            <w:placeholder>
              <w:docPart w:val="39D979ABED554EF8AFEC899F39F9BE5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A1E4D2F" w14:textId="77777777" w:rsidR="00AD00DC" w:rsidRPr="00A87455" w:rsidRDefault="00244BAE" w:rsidP="00244BAE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Solo es aplicable a dimensiones tomando valores en el intervalo [0,1], por eso es un enfoque probabilista</w:t>
                </w:r>
              </w:p>
            </w:tc>
          </w:sdtContent>
        </w:sdt>
      </w:tr>
      <w:tr w:rsidR="00AD00DC" w:rsidRPr="00A87455" w14:paraId="6A079F41" w14:textId="77777777" w:rsidTr="00C8278A">
        <w:tc>
          <w:tcPr>
            <w:tcW w:w="745" w:type="dxa"/>
            <w:vAlign w:val="bottom"/>
          </w:tcPr>
          <w:p w14:paraId="24A69C91" w14:textId="77777777"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26D130EE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44"/>
            <w:placeholder>
              <w:docPart w:val="00533DB943B740ECA70AF07A79C10E3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424EF486" w14:textId="77777777" w:rsidR="00AD00DC" w:rsidRPr="00A87455" w:rsidRDefault="00244BAE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dimensiones deben ser independientes entre sí</w:t>
                </w:r>
              </w:p>
            </w:tc>
          </w:sdtContent>
        </w:sdt>
      </w:tr>
      <w:tr w:rsidR="00AD00DC" w:rsidRPr="00A87455" w14:paraId="2E657503" w14:textId="77777777" w:rsidTr="00CE24D9">
        <w:trPr>
          <w:trHeight w:val="80"/>
        </w:trPr>
        <w:tc>
          <w:tcPr>
            <w:tcW w:w="745" w:type="dxa"/>
            <w:vAlign w:val="bottom"/>
          </w:tcPr>
          <w:p w14:paraId="41757401" w14:textId="77777777"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51F019B6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45"/>
            <w:placeholder>
              <w:docPart w:val="8C119498F0534A62985082C0C0AD741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31742AC" w14:textId="77777777" w:rsidR="00AD00DC" w:rsidRPr="00A87455" w:rsidRDefault="00244BAE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Es especialmente útil para datos con valores perdidos, ya que es capaz de ‘rellenar huecos’</w:t>
                </w:r>
              </w:p>
            </w:tc>
          </w:sdtContent>
        </w:sdt>
      </w:tr>
    </w:tbl>
    <w:p w14:paraId="0546B43C" w14:textId="77777777" w:rsidR="00AD00DC" w:rsidRPr="00A87455" w:rsidRDefault="00AD00DC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03C0CEB1" w14:textId="77777777" w:rsidTr="00D45322">
        <w:tc>
          <w:tcPr>
            <w:tcW w:w="745" w:type="dxa"/>
            <w:vAlign w:val="bottom"/>
          </w:tcPr>
          <w:p w14:paraId="047D1880" w14:textId="77777777" w:rsidR="00AD00DC" w:rsidRPr="00A87455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E218A8A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46"/>
            <w:placeholder>
              <w:docPart w:val="2F2D6E34C1254A489BE86C14A19FC392"/>
            </w:placeholder>
          </w:sdtPr>
          <w:sdtEndPr/>
          <w:sdtContent>
            <w:tc>
              <w:tcPr>
                <w:tcW w:w="8010" w:type="dxa"/>
              </w:tcPr>
              <w:p w14:paraId="77CCB821" w14:textId="77777777" w:rsidR="00AD00DC" w:rsidRPr="00A87455" w:rsidRDefault="00244BAE" w:rsidP="00CE24D9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Tenemos unos datos para los que conocemos sus dimensiones, pero no el valor de sus etiquetas. Entonces:</w:t>
                </w:r>
              </w:p>
            </w:tc>
          </w:sdtContent>
        </w:sdt>
      </w:tr>
      <w:tr w:rsidR="00AD00DC" w:rsidRPr="00A87455" w14:paraId="49B1E20B" w14:textId="77777777" w:rsidTr="00D45322">
        <w:tc>
          <w:tcPr>
            <w:tcW w:w="745" w:type="dxa"/>
            <w:vAlign w:val="bottom"/>
          </w:tcPr>
          <w:p w14:paraId="16C603CA" w14:textId="77777777"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458C2BA8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47"/>
            <w:placeholder>
              <w:docPart w:val="39D979ABED554EF8AFEC899F39F9BE5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2D73AC9E" w14:textId="77777777" w:rsidR="00AD00DC" w:rsidRPr="00A87455" w:rsidRDefault="00244BAE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No importa, podemos aplicar técnicas de </w:t>
                </w:r>
                <w:proofErr w:type="spellStart"/>
                <w:r>
                  <w:t>clustering</w:t>
                </w:r>
                <w:proofErr w:type="spellEnd"/>
                <w:r>
                  <w:t xml:space="preserve"> para agrupar valores similares</w:t>
                </w:r>
              </w:p>
            </w:tc>
          </w:sdtContent>
        </w:sdt>
      </w:tr>
      <w:tr w:rsidR="00AD00DC" w:rsidRPr="00A87455" w14:paraId="2FC1CE09" w14:textId="77777777" w:rsidTr="00C8278A">
        <w:tc>
          <w:tcPr>
            <w:tcW w:w="745" w:type="dxa"/>
            <w:vAlign w:val="bottom"/>
          </w:tcPr>
          <w:p w14:paraId="4839A620" w14:textId="77777777"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66A6E334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48"/>
            <w:placeholder>
              <w:docPart w:val="00533DB943B740ECA70AF07A79C10E3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2B6729F8" w14:textId="77777777" w:rsidR="00AD00DC" w:rsidRPr="00A87455" w:rsidRDefault="00244BAE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Podemos aplicar árboles de decisión, que nos indicarán posibles valores para las etiquetas</w:t>
                </w:r>
              </w:p>
            </w:tc>
          </w:sdtContent>
        </w:sdt>
      </w:tr>
      <w:tr w:rsidR="00AD00DC" w:rsidRPr="00A87455" w14:paraId="542D9D59" w14:textId="77777777" w:rsidTr="00C8278A">
        <w:tc>
          <w:tcPr>
            <w:tcW w:w="745" w:type="dxa"/>
            <w:vAlign w:val="bottom"/>
          </w:tcPr>
          <w:p w14:paraId="3909F8ED" w14:textId="77777777"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4E9F64C7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49"/>
            <w:placeholder>
              <w:docPart w:val="8C119498F0534A62985082C0C0AD741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53EA0779" w14:textId="77777777" w:rsidR="00AD00DC" w:rsidRPr="00A87455" w:rsidRDefault="00305B9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  <w:r w:rsidR="00244BAE">
                  <w:t xml:space="preserve"> se puede hacer nada, en machine </w:t>
                </w:r>
                <w:proofErr w:type="spellStart"/>
                <w:r w:rsidR="00244BAE">
                  <w:t>learning</w:t>
                </w:r>
                <w:proofErr w:type="spellEnd"/>
                <w:r w:rsidR="00244BAE">
                  <w:t xml:space="preserve"> necesitamos las etiquetas para trabajar</w:t>
                </w:r>
              </w:p>
            </w:tc>
          </w:sdtContent>
        </w:sdt>
      </w:tr>
    </w:tbl>
    <w:p w14:paraId="74FA4ADA" w14:textId="77777777" w:rsidR="00AD00DC" w:rsidRPr="00A87455" w:rsidRDefault="00AD00DC" w:rsidP="00466DC7">
      <w:pPr>
        <w:pStyle w:val="Testsectiontitles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21F10E7C" w14:textId="77777777" w:rsidTr="00D45322">
        <w:tc>
          <w:tcPr>
            <w:tcW w:w="745" w:type="dxa"/>
            <w:vAlign w:val="bottom"/>
          </w:tcPr>
          <w:p w14:paraId="41168023" w14:textId="77777777" w:rsidR="00AD00DC" w:rsidRPr="00A87455" w:rsidRDefault="00461ECD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173E8AC5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63"/>
            <w:placeholder>
              <w:docPart w:val="D4A7D26D9DC04278AC9661BA6B9BBAFD"/>
            </w:placeholder>
          </w:sdtPr>
          <w:sdtEndPr/>
          <w:sdtContent>
            <w:tc>
              <w:tcPr>
                <w:tcW w:w="8010" w:type="dxa"/>
              </w:tcPr>
              <w:p w14:paraId="555E690E" w14:textId="77777777" w:rsidR="00AD00DC" w:rsidRPr="00A87455" w:rsidRDefault="00244BAE" w:rsidP="00CE24D9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En Mongo q</w:t>
                </w:r>
                <w:r w:rsidR="00305B9D">
                  <w:t xml:space="preserve">ueremos listar la colección </w:t>
                </w:r>
                <w:proofErr w:type="spellStart"/>
                <w:r w:rsidR="00305B9D">
                  <w:t>books</w:t>
                </w:r>
                <w:proofErr w:type="spellEnd"/>
                <w:r w:rsidR="00305B9D">
                  <w:t xml:space="preserve"> ordenada por título</w:t>
                </w:r>
                <w:r w:rsidR="007B77F7">
                  <w:t xml:space="preserve"> (title)</w:t>
                </w:r>
                <w:r w:rsidR="00305B9D">
                  <w:t xml:space="preserve"> empezando desde la A. ¿Cuál de las siguientes consultas debemos utilizar? </w:t>
                </w:r>
              </w:p>
            </w:tc>
          </w:sdtContent>
        </w:sdt>
      </w:tr>
      <w:tr w:rsidR="00AD00DC" w:rsidRPr="00305B9D" w14:paraId="3FBF31B1" w14:textId="77777777" w:rsidTr="00D45322">
        <w:tc>
          <w:tcPr>
            <w:tcW w:w="745" w:type="dxa"/>
            <w:vAlign w:val="bottom"/>
          </w:tcPr>
          <w:p w14:paraId="37C58111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2EF530BC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12"/>
            <w:placeholder>
              <w:docPart w:val="1CF310BAD9504A948A893B62F04104B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F5B61AF" w14:textId="77777777" w:rsidR="00AD00DC" w:rsidRPr="00305B9D" w:rsidRDefault="00305B9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  <w:rPr>
                    <w:lang w:val="en-US"/>
                  </w:rPr>
                </w:pPr>
                <w:proofErr w:type="spellStart"/>
                <w:proofErr w:type="gramStart"/>
                <w:r w:rsidRPr="00305B9D">
                  <w:rPr>
                    <w:lang w:val="en-US"/>
                  </w:rPr>
                  <w:t>db.books</w:t>
                </w:r>
                <w:proofErr w:type="gramEnd"/>
                <w:r w:rsidRPr="00305B9D">
                  <w:rPr>
                    <w:lang w:val="en-US"/>
                  </w:rPr>
                  <w:t>.sort</w:t>
                </w:r>
                <w:proofErr w:type="spellEnd"/>
                <w:r w:rsidRPr="00305B9D">
                  <w:rPr>
                    <w:lang w:val="en-US"/>
                  </w:rPr>
                  <w:t>( { title : 1 } ).find( { } )</w:t>
                </w:r>
              </w:p>
            </w:tc>
          </w:sdtContent>
        </w:sdt>
      </w:tr>
      <w:tr w:rsidR="00AD00DC" w:rsidRPr="00305B9D" w14:paraId="3986ADF3" w14:textId="77777777" w:rsidTr="00D45322">
        <w:tc>
          <w:tcPr>
            <w:tcW w:w="745" w:type="dxa"/>
            <w:vAlign w:val="bottom"/>
          </w:tcPr>
          <w:p w14:paraId="24E23935" w14:textId="77777777" w:rsidR="00AD00DC" w:rsidRPr="00305B9D" w:rsidRDefault="00AD00DC" w:rsidP="00000AA5">
            <w:pPr>
              <w:pStyle w:val="Classdetails"/>
              <w:framePr w:hSpace="0" w:wrap="auto" w:vAnchor="margin" w:hAnchor="text" w:yAlign="inline"/>
              <w:rPr>
                <w:lang w:val="en-US"/>
              </w:rPr>
            </w:pPr>
          </w:p>
        </w:tc>
        <w:tc>
          <w:tcPr>
            <w:tcW w:w="540" w:type="dxa"/>
            <w:vAlign w:val="bottom"/>
          </w:tcPr>
          <w:p w14:paraId="15B95AEE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13"/>
            <w:placeholder>
              <w:docPart w:val="E4EB4B5DB78B4F828AA87DAF78FAACD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2E22A8A" w14:textId="77777777" w:rsidR="00AD00DC" w:rsidRPr="00305B9D" w:rsidRDefault="00305B9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  <w:rPr>
                    <w:lang w:val="en-US"/>
                  </w:rPr>
                </w:pPr>
                <w:proofErr w:type="spellStart"/>
                <w:proofErr w:type="gramStart"/>
                <w:r w:rsidRPr="00305B9D">
                  <w:rPr>
                    <w:lang w:val="en-US"/>
                  </w:rPr>
                  <w:t>db.books</w:t>
                </w:r>
                <w:proofErr w:type="gramEnd"/>
                <w:r w:rsidRPr="00305B9D">
                  <w:rPr>
                    <w:lang w:val="en-US"/>
                  </w:rPr>
                  <w:t>.find</w:t>
                </w:r>
                <w:proofErr w:type="spellEnd"/>
                <w:r w:rsidRPr="00305B9D">
                  <w:rPr>
                    <w:lang w:val="en-US"/>
                  </w:rPr>
                  <w:t>( { } ).sort( { title : -1 } )</w:t>
                </w:r>
              </w:p>
            </w:tc>
          </w:sdtContent>
        </w:sdt>
      </w:tr>
      <w:tr w:rsidR="00AD00DC" w:rsidRPr="00305B9D" w14:paraId="75BE7A3A" w14:textId="77777777" w:rsidTr="00D45322">
        <w:tc>
          <w:tcPr>
            <w:tcW w:w="745" w:type="dxa"/>
            <w:vAlign w:val="bottom"/>
          </w:tcPr>
          <w:p w14:paraId="7ECC177F" w14:textId="77777777" w:rsidR="00AD00DC" w:rsidRPr="00305B9D" w:rsidRDefault="00AD00DC" w:rsidP="00000AA5">
            <w:pPr>
              <w:pStyle w:val="Classdetails"/>
              <w:framePr w:hSpace="0" w:wrap="auto" w:vAnchor="margin" w:hAnchor="text" w:yAlign="inline"/>
              <w:rPr>
                <w:lang w:val="en-US"/>
              </w:rPr>
            </w:pPr>
          </w:p>
        </w:tc>
        <w:tc>
          <w:tcPr>
            <w:tcW w:w="540" w:type="dxa"/>
            <w:vAlign w:val="bottom"/>
          </w:tcPr>
          <w:p w14:paraId="76AE5A45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14"/>
            <w:placeholder>
              <w:docPart w:val="D0596EB980D045B09C5BC2C5736EA5A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19CA0214" w14:textId="77777777" w:rsidR="00AD00DC" w:rsidRPr="00305B9D" w:rsidRDefault="00305B9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  <w:rPr>
                    <w:lang w:val="en-US"/>
                  </w:rPr>
                </w:pPr>
                <w:proofErr w:type="spellStart"/>
                <w:proofErr w:type="gramStart"/>
                <w:r w:rsidRPr="00305B9D">
                  <w:rPr>
                    <w:lang w:val="en-US"/>
                  </w:rPr>
                  <w:t>db.boo</w:t>
                </w:r>
                <w:r>
                  <w:rPr>
                    <w:lang w:val="en-US"/>
                  </w:rPr>
                  <w:t>ks</w:t>
                </w:r>
                <w:proofErr w:type="gramEnd"/>
                <w:r>
                  <w:rPr>
                    <w:lang w:val="en-US"/>
                  </w:rPr>
                  <w:t>.find</w:t>
                </w:r>
                <w:proofErr w:type="spellEnd"/>
                <w:r>
                  <w:rPr>
                    <w:lang w:val="en-US"/>
                  </w:rPr>
                  <w:t xml:space="preserve">( { } ).sort( { title : </w:t>
                </w:r>
                <w:r w:rsidRPr="00305B9D">
                  <w:rPr>
                    <w:lang w:val="en-US"/>
                  </w:rPr>
                  <w:t xml:space="preserve">1 } ) </w:t>
                </w:r>
              </w:p>
            </w:tc>
          </w:sdtContent>
        </w:sdt>
      </w:tr>
      <w:tr w:rsidR="00AD00DC" w:rsidRPr="00305B9D" w14:paraId="2AEFCA04" w14:textId="77777777" w:rsidTr="00D45322">
        <w:tc>
          <w:tcPr>
            <w:tcW w:w="745" w:type="dxa"/>
            <w:vAlign w:val="bottom"/>
          </w:tcPr>
          <w:p w14:paraId="2763EF6B" w14:textId="77777777" w:rsidR="00AD00DC" w:rsidRPr="00305B9D" w:rsidRDefault="00AD00DC" w:rsidP="00000AA5">
            <w:pPr>
              <w:pStyle w:val="Classdetails"/>
              <w:framePr w:hSpace="0" w:wrap="auto" w:vAnchor="margin" w:hAnchor="text" w:yAlign="inline"/>
              <w:rPr>
                <w:lang w:val="en-US"/>
              </w:rPr>
            </w:pPr>
          </w:p>
        </w:tc>
        <w:tc>
          <w:tcPr>
            <w:tcW w:w="540" w:type="dxa"/>
            <w:vAlign w:val="bottom"/>
          </w:tcPr>
          <w:p w14:paraId="3FE4A886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tc>
          <w:tcPr>
            <w:tcW w:w="8010" w:type="dxa"/>
            <w:vAlign w:val="bottom"/>
          </w:tcPr>
          <w:p w14:paraId="4221EF8D" w14:textId="77777777" w:rsidR="00AD00DC" w:rsidRPr="00305B9D" w:rsidRDefault="00305B9D" w:rsidP="00305B9D">
            <w:pPr>
              <w:pStyle w:val="Answers"/>
              <w:framePr w:hSpace="0" w:wrap="auto" w:vAnchor="margin" w:hAnchor="text" w:xAlign="left" w:yAlign="inline"/>
              <w:ind w:left="0" w:firstLine="0"/>
              <w:suppressOverlap w:val="0"/>
              <w:rPr>
                <w:lang w:val="en-US"/>
              </w:rPr>
            </w:pPr>
            <w:proofErr w:type="spellStart"/>
            <w:proofErr w:type="gramStart"/>
            <w:r w:rsidRPr="00305B9D">
              <w:rPr>
                <w:lang w:val="en-US"/>
              </w:rPr>
              <w:t>db.books</w:t>
            </w:r>
            <w:proofErr w:type="gramEnd"/>
            <w:r w:rsidRPr="00305B9D">
              <w:rPr>
                <w:lang w:val="en-US"/>
              </w:rPr>
              <w:t>.find</w:t>
            </w:r>
            <w:proofErr w:type="spellEnd"/>
            <w:r w:rsidRPr="00305B9D">
              <w:rPr>
                <w:lang w:val="en-US"/>
              </w:rPr>
              <w:t>( { } , { title : "$sort" } )</w:t>
            </w:r>
          </w:p>
        </w:tc>
      </w:tr>
    </w:tbl>
    <w:p w14:paraId="4C25D478" w14:textId="77777777" w:rsidR="00A44BD6" w:rsidRPr="00305B9D" w:rsidRDefault="00A44BD6" w:rsidP="00A44BD6">
      <w:pPr>
        <w:ind w:left="0" w:firstLine="0"/>
        <w:rPr>
          <w:lang w:val="en-US"/>
        </w:rPr>
      </w:pP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11FF5CF3" w14:textId="77777777" w:rsidTr="00461ECD">
        <w:tc>
          <w:tcPr>
            <w:tcW w:w="745" w:type="dxa"/>
            <w:vAlign w:val="bottom"/>
          </w:tcPr>
          <w:p w14:paraId="6254D157" w14:textId="77777777" w:rsidR="00AD00DC" w:rsidRPr="00A87455" w:rsidRDefault="00461ECD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6AEFD6F6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2"/>
            <w:placeholder>
              <w:docPart w:val="D4A7D26D9DC04278AC9661BA6B9BBAFD"/>
            </w:placeholder>
          </w:sdtPr>
          <w:sdtEndPr/>
          <w:sdtContent>
            <w:tc>
              <w:tcPr>
                <w:tcW w:w="8010" w:type="dxa"/>
              </w:tcPr>
              <w:p w14:paraId="0E168BD7" w14:textId="77777777" w:rsidR="00AD00DC" w:rsidRPr="00A87455" w:rsidRDefault="00305B9D" w:rsidP="00C8278A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¿Cuál de las siguientes afirmaciones es cierta?</w:t>
                </w:r>
              </w:p>
            </w:tc>
          </w:sdtContent>
        </w:sdt>
      </w:tr>
      <w:tr w:rsidR="00AD00DC" w:rsidRPr="00A87455" w14:paraId="7483282F" w14:textId="77777777" w:rsidTr="00461ECD">
        <w:tc>
          <w:tcPr>
            <w:tcW w:w="745" w:type="dxa"/>
            <w:vAlign w:val="bottom"/>
          </w:tcPr>
          <w:p w14:paraId="0C9D7F57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112AF4C4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63"/>
            <w:placeholder>
              <w:docPart w:val="1CF310BAD9504A948A893B62F04104B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37FCB39C" w14:textId="77777777" w:rsidR="00AD00DC" w:rsidRPr="00A87455" w:rsidRDefault="00244BAE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aprendizaje supervisado se llama así porque requiere la atención de un experto durante el proceso</w:t>
                </w:r>
              </w:p>
            </w:tc>
          </w:sdtContent>
        </w:sdt>
      </w:tr>
      <w:tr w:rsidR="00AD00DC" w:rsidRPr="00A87455" w14:paraId="085C24EE" w14:textId="77777777" w:rsidTr="00461ECD">
        <w:tc>
          <w:tcPr>
            <w:tcW w:w="745" w:type="dxa"/>
            <w:vAlign w:val="bottom"/>
          </w:tcPr>
          <w:p w14:paraId="66A97BF9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0F05E4B0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64"/>
            <w:placeholder>
              <w:docPart w:val="E4EB4B5DB78B4F828AA87DAF78FAACD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7022F69F" w14:textId="77777777" w:rsidR="00AD00DC" w:rsidRPr="00A87455" w:rsidRDefault="000628E4" w:rsidP="000628E4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 xml:space="preserve">Los árboles de decisión ofrecen una tasa de acierto mayor que los </w:t>
                </w:r>
                <w:proofErr w:type="spellStart"/>
                <w:r>
                  <w:t>random</w:t>
                </w:r>
                <w:proofErr w:type="spellEnd"/>
                <w:r>
                  <w:t xml:space="preserve"> </w:t>
                </w:r>
                <w:proofErr w:type="spellStart"/>
                <w:r>
                  <w:t>forest</w:t>
                </w:r>
                <w:proofErr w:type="spellEnd"/>
              </w:p>
            </w:tc>
          </w:sdtContent>
        </w:sdt>
      </w:tr>
      <w:tr w:rsidR="00AD00DC" w:rsidRPr="00A87455" w14:paraId="700D6858" w14:textId="77777777" w:rsidTr="00461ECD">
        <w:tc>
          <w:tcPr>
            <w:tcW w:w="745" w:type="dxa"/>
            <w:vAlign w:val="bottom"/>
          </w:tcPr>
          <w:p w14:paraId="520178FB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1D8B09B5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65"/>
            <w:placeholder>
              <w:docPart w:val="D0596EB980D045B09C5BC2C5736EA5A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7A001408" w14:textId="77777777" w:rsidR="00AD00DC" w:rsidRPr="00A87455" w:rsidRDefault="000628E4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La regresión logística es útil para clasificar </w:t>
                </w:r>
                <w:proofErr w:type="spellStart"/>
                <w:r>
                  <w:t>datasets</w:t>
                </w:r>
                <w:proofErr w:type="spellEnd"/>
                <w:r>
                  <w:t xml:space="preserve"> con etiquetas binarias</w:t>
                </w:r>
              </w:p>
            </w:tc>
          </w:sdtContent>
        </w:sdt>
      </w:tr>
    </w:tbl>
    <w:p w14:paraId="4D68F878" w14:textId="77777777" w:rsidR="00AD00DC" w:rsidRPr="00A87455" w:rsidRDefault="00AD00DC" w:rsidP="00CE24D9"/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68304C4C" w14:textId="77777777" w:rsidTr="00461ECD">
        <w:tc>
          <w:tcPr>
            <w:tcW w:w="745" w:type="dxa"/>
            <w:vAlign w:val="bottom"/>
          </w:tcPr>
          <w:p w14:paraId="4F110137" w14:textId="77777777" w:rsidR="00AD00DC" w:rsidRPr="00A87455" w:rsidRDefault="00461ECD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6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5A686ADA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7"/>
            <w:placeholder>
              <w:docPart w:val="D4A7D26D9DC04278AC9661BA6B9BBAFD"/>
            </w:placeholder>
          </w:sdtPr>
          <w:sdtEndPr/>
          <w:sdtContent>
            <w:tc>
              <w:tcPr>
                <w:tcW w:w="8010" w:type="dxa"/>
              </w:tcPr>
              <w:p w14:paraId="72D81F29" w14:textId="77777777" w:rsidR="00AD00DC" w:rsidRPr="00A87455" w:rsidRDefault="000628E4" w:rsidP="00C8278A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En una matriz de confusión…</w:t>
                </w:r>
              </w:p>
            </w:tc>
          </w:sdtContent>
        </w:sdt>
      </w:tr>
      <w:tr w:rsidR="00AD00DC" w:rsidRPr="00A87455" w14:paraId="76433C35" w14:textId="77777777" w:rsidTr="00461ECD">
        <w:tc>
          <w:tcPr>
            <w:tcW w:w="745" w:type="dxa"/>
            <w:vAlign w:val="bottom"/>
          </w:tcPr>
          <w:p w14:paraId="1FEBE8BC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384C4811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68"/>
            <w:placeholder>
              <w:docPart w:val="1CF310BAD9504A948A893B62F04104B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617590DC" w14:textId="77777777" w:rsidR="00AD00DC" w:rsidRPr="00A87455" w:rsidRDefault="004C5F85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Es deseable que la mayor parte de los valores estén en las diagonales</w:t>
                </w:r>
                <w:r w:rsidR="00461ECD">
                  <w:t xml:space="preserve"> </w:t>
                </w:r>
              </w:p>
            </w:tc>
          </w:sdtContent>
        </w:sdt>
      </w:tr>
      <w:tr w:rsidR="00AD00DC" w:rsidRPr="00A87455" w14:paraId="23A7B70C" w14:textId="77777777" w:rsidTr="00461ECD">
        <w:tc>
          <w:tcPr>
            <w:tcW w:w="745" w:type="dxa"/>
            <w:vAlign w:val="bottom"/>
          </w:tcPr>
          <w:p w14:paraId="0C69B9DD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4F0C0975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69"/>
            <w:placeholder>
              <w:docPart w:val="E4EB4B5DB78B4F828AA87DAF78FAACD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1BD3B3DC" w14:textId="77777777" w:rsidR="00AD00DC" w:rsidRPr="00A87455" w:rsidRDefault="004C5F85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Debe suceder que el determinante es no nulo</w:t>
                </w:r>
                <w:r w:rsidR="00461ECD">
                  <w:t>.</w:t>
                </w:r>
              </w:p>
            </w:tc>
          </w:sdtContent>
        </w:sdt>
      </w:tr>
      <w:tr w:rsidR="00AD00DC" w:rsidRPr="00A87455" w14:paraId="5FBB06CB" w14:textId="77777777" w:rsidTr="00461ECD">
        <w:tc>
          <w:tcPr>
            <w:tcW w:w="745" w:type="dxa"/>
            <w:vAlign w:val="bottom"/>
          </w:tcPr>
          <w:p w14:paraId="7425FCB5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705C922E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70"/>
            <w:placeholder>
              <w:docPart w:val="D0596EB980D045B09C5BC2C5736EA5A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2A60D43E" w14:textId="77777777" w:rsidR="00AD00DC" w:rsidRPr="00A87455" w:rsidRDefault="004C5F85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Interesa que las diagonales tengan valores lo más próximos a cero posible</w:t>
                </w:r>
                <w:r w:rsidR="00461ECD">
                  <w:t>.</w:t>
                </w:r>
              </w:p>
            </w:tc>
          </w:sdtContent>
        </w:sdt>
      </w:tr>
      <w:tr w:rsidR="00461ECD" w:rsidRPr="00A87455" w14:paraId="1FBD97E1" w14:textId="77777777" w:rsidTr="00461ECD">
        <w:trPr>
          <w:gridAfter w:val="2"/>
          <w:wAfter w:w="8550" w:type="dxa"/>
        </w:trPr>
        <w:tc>
          <w:tcPr>
            <w:tcW w:w="745" w:type="dxa"/>
            <w:vAlign w:val="bottom"/>
          </w:tcPr>
          <w:p w14:paraId="25008366" w14:textId="77777777" w:rsidR="00461ECD" w:rsidRPr="00A87455" w:rsidRDefault="00461ECD" w:rsidP="00000AA5">
            <w:pPr>
              <w:pStyle w:val="Classdetails"/>
              <w:framePr w:hSpace="0" w:wrap="auto" w:vAnchor="margin" w:hAnchor="text" w:yAlign="inline"/>
            </w:pPr>
          </w:p>
        </w:tc>
      </w:tr>
    </w:tbl>
    <w:p w14:paraId="47785294" w14:textId="77777777" w:rsidR="00AD00DC" w:rsidRPr="00A87455" w:rsidRDefault="00AD00DC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2DD6523A" w14:textId="77777777" w:rsidTr="00D45322">
        <w:tc>
          <w:tcPr>
            <w:tcW w:w="745" w:type="dxa"/>
            <w:vAlign w:val="bottom"/>
          </w:tcPr>
          <w:p w14:paraId="6E04C850" w14:textId="77777777" w:rsidR="00AD00DC" w:rsidRPr="00A87455" w:rsidRDefault="00461ECD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7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8858904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72"/>
            <w:placeholder>
              <w:docPart w:val="D4A7D26D9DC04278AC9661BA6B9BBAFD"/>
            </w:placeholder>
          </w:sdtPr>
          <w:sdtEndPr/>
          <w:sdtContent>
            <w:tc>
              <w:tcPr>
                <w:tcW w:w="8010" w:type="dxa"/>
              </w:tcPr>
              <w:p w14:paraId="45E64448" w14:textId="77777777" w:rsidR="00AD00DC" w:rsidRPr="00A87455" w:rsidRDefault="00461ECD" w:rsidP="00CE24D9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 xml:space="preserve">¿Qué devolverá la consulta </w:t>
                </w:r>
                <w:proofErr w:type="spellStart"/>
                <w:proofErr w:type="gramStart"/>
                <w:r>
                  <w:t>db.users</w:t>
                </w:r>
                <w:proofErr w:type="gramEnd"/>
                <w:r>
                  <w:t>.find</w:t>
                </w:r>
                <w:proofErr w:type="spellEnd"/>
                <w:r>
                  <w:t xml:space="preserve">( { </w:t>
                </w:r>
                <w:proofErr w:type="spellStart"/>
                <w:r>
                  <w:t>age</w:t>
                </w:r>
                <w:proofErr w:type="spellEnd"/>
                <w:r>
                  <w:t>: { $</w:t>
                </w:r>
                <w:proofErr w:type="spellStart"/>
                <w:r>
                  <w:t>gt</w:t>
                </w:r>
                <w:proofErr w:type="spellEnd"/>
                <w:r>
                  <w:t xml:space="preserve"> : 50 }, </w:t>
                </w:r>
                <w:proofErr w:type="spellStart"/>
                <w:r>
                  <w:t>age</w:t>
                </w:r>
                <w:proofErr w:type="spellEnd"/>
                <w:r w:rsidRPr="00461ECD">
                  <w:t xml:space="preserve"> : { $</w:t>
                </w:r>
                <w:proofErr w:type="spellStart"/>
                <w:r w:rsidRPr="00461ECD">
                  <w:t>lt</w:t>
                </w:r>
                <w:proofErr w:type="spellEnd"/>
                <w:r w:rsidRPr="00461ECD">
                  <w:t xml:space="preserve"> : 60 } } );</w:t>
                </w:r>
              </w:p>
            </w:tc>
          </w:sdtContent>
        </w:sdt>
      </w:tr>
      <w:tr w:rsidR="00AD00DC" w:rsidRPr="00A87455" w14:paraId="32B8F778" w14:textId="77777777" w:rsidTr="00D45322">
        <w:tc>
          <w:tcPr>
            <w:tcW w:w="745" w:type="dxa"/>
            <w:vAlign w:val="bottom"/>
          </w:tcPr>
          <w:p w14:paraId="121D4D45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092A0D83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73"/>
            <w:placeholder>
              <w:docPart w:val="1CF310BAD9504A948A893B62F04104B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2D550BF8" w14:textId="77777777" w:rsidR="00AD00DC" w:rsidRPr="00A87455" w:rsidRDefault="00461EC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Usuarios con edad mayor que 50 y menor que 60</w:t>
                </w:r>
              </w:p>
            </w:tc>
          </w:sdtContent>
        </w:sdt>
      </w:tr>
      <w:tr w:rsidR="00AD00DC" w:rsidRPr="00A87455" w14:paraId="40CD255D" w14:textId="77777777" w:rsidTr="00D45322">
        <w:tc>
          <w:tcPr>
            <w:tcW w:w="745" w:type="dxa"/>
            <w:vAlign w:val="bottom"/>
          </w:tcPr>
          <w:p w14:paraId="7CFA9048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337E0441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74"/>
            <w:placeholder>
              <w:docPart w:val="E4EB4B5DB78B4F828AA87DAF78FAACD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4761340" w14:textId="77777777" w:rsidR="00AD00DC" w:rsidRPr="00A87455" w:rsidRDefault="00461EC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Usuarios con edad mayor o igual a 50 y menor o igual a 60</w:t>
                </w:r>
              </w:p>
            </w:tc>
          </w:sdtContent>
        </w:sdt>
      </w:tr>
      <w:tr w:rsidR="00AD00DC" w:rsidRPr="00A87455" w14:paraId="5570EDAA" w14:textId="77777777" w:rsidTr="00D45322">
        <w:tc>
          <w:tcPr>
            <w:tcW w:w="745" w:type="dxa"/>
            <w:vAlign w:val="bottom"/>
          </w:tcPr>
          <w:p w14:paraId="191F3395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5D0AA9F4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75"/>
            <w:placeholder>
              <w:docPart w:val="D0596EB980D045B09C5BC2C5736EA5A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7D26D2C6" w14:textId="77777777" w:rsidR="00AD00DC" w:rsidRPr="00A87455" w:rsidRDefault="00461EC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Usuarios con edad menor que 60</w:t>
                </w:r>
              </w:p>
            </w:tc>
          </w:sdtContent>
        </w:sdt>
      </w:tr>
      <w:tr w:rsidR="00AD00DC" w:rsidRPr="00A87455" w14:paraId="736E7E3D" w14:textId="77777777" w:rsidTr="00D45322">
        <w:tc>
          <w:tcPr>
            <w:tcW w:w="745" w:type="dxa"/>
            <w:vAlign w:val="bottom"/>
          </w:tcPr>
          <w:p w14:paraId="685A76C9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718BE9AA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76"/>
            <w:placeholder>
              <w:docPart w:val="8876BAEDEA424ECFA58C3F8AF7EB98E0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1F900723" w14:textId="77777777" w:rsidR="00AD00DC" w:rsidRPr="00A87455" w:rsidRDefault="00461EC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Usuarios con edad menor a 50</w:t>
                </w:r>
              </w:p>
            </w:tc>
          </w:sdtContent>
        </w:sdt>
      </w:tr>
    </w:tbl>
    <w:p w14:paraId="70EDD0A9" w14:textId="77777777" w:rsidR="00AD00DC" w:rsidRPr="00A87455" w:rsidRDefault="00AD00DC" w:rsidP="00CE24D9">
      <w:pPr>
        <w:pStyle w:val="Testsectiontitles"/>
      </w:pP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4AC4C9D2" w14:textId="77777777" w:rsidTr="00461ECD">
        <w:tc>
          <w:tcPr>
            <w:tcW w:w="745" w:type="dxa"/>
            <w:vAlign w:val="bottom"/>
          </w:tcPr>
          <w:p w14:paraId="6E6ACFD0" w14:textId="77777777" w:rsidR="00AD00DC" w:rsidRPr="00A87455" w:rsidRDefault="00DE4473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8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12B35879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14:paraId="0555E1D1" w14:textId="77777777" w:rsidR="00AD00DC" w:rsidRPr="00A87455" w:rsidRDefault="00DE4473" w:rsidP="00CE24D9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¿</w:t>
            </w:r>
            <w:r w:rsidR="007748A8">
              <w:t>Cuál de las siguientes repuestas es incorrecta con respecto a k-</w:t>
            </w:r>
            <w:proofErr w:type="spellStart"/>
            <w:r w:rsidR="007748A8">
              <w:t>means</w:t>
            </w:r>
            <w:proofErr w:type="spellEnd"/>
            <w:r w:rsidR="007748A8">
              <w:t>?</w:t>
            </w:r>
          </w:p>
        </w:tc>
      </w:tr>
      <w:tr w:rsidR="00AD00DC" w:rsidRPr="00A87455" w14:paraId="0DC1BF53" w14:textId="77777777" w:rsidTr="00461ECD">
        <w:tc>
          <w:tcPr>
            <w:tcW w:w="745" w:type="dxa"/>
            <w:vAlign w:val="bottom"/>
          </w:tcPr>
          <w:p w14:paraId="7A7F4E49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00EB2DED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18"/>
            <w:placeholder>
              <w:docPart w:val="651EA4702D0140948698448C207673E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594D83AF" w14:textId="77777777" w:rsidR="00AD00DC" w:rsidRPr="00A87455" w:rsidRDefault="007748A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valor k debe ser proporcionado por el usuario</w:t>
                </w:r>
              </w:p>
            </w:tc>
          </w:sdtContent>
        </w:sdt>
      </w:tr>
      <w:tr w:rsidR="00AD00DC" w:rsidRPr="00A87455" w14:paraId="6B27BC35" w14:textId="77777777" w:rsidTr="00461ECD">
        <w:tc>
          <w:tcPr>
            <w:tcW w:w="745" w:type="dxa"/>
            <w:vAlign w:val="bottom"/>
          </w:tcPr>
          <w:p w14:paraId="5CD57D8F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053ECFD0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20"/>
            <w:placeholder>
              <w:docPart w:val="30383DF88355422AB03062FCF3F337B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55B71183" w14:textId="77777777" w:rsidR="00AD00DC" w:rsidRPr="00A87455" w:rsidRDefault="007748A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Es independiente del escalado de las dimensiones</w:t>
                </w:r>
              </w:p>
            </w:tc>
          </w:sdtContent>
        </w:sdt>
      </w:tr>
      <w:tr w:rsidR="00AD00DC" w:rsidRPr="00A87455" w14:paraId="57A6DF91" w14:textId="77777777" w:rsidTr="00461ECD">
        <w:tc>
          <w:tcPr>
            <w:tcW w:w="745" w:type="dxa"/>
            <w:vAlign w:val="bottom"/>
          </w:tcPr>
          <w:p w14:paraId="6E6C337D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48003487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21"/>
            <w:placeholder>
              <w:docPart w:val="490DB10AA71447EDA1BA6D70DD7A60F1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4AEBEB18" w14:textId="77777777" w:rsidR="00AD00DC" w:rsidRPr="00A87455" w:rsidRDefault="007748A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Pueden producirse grupos vacíos</w:t>
                </w:r>
              </w:p>
            </w:tc>
          </w:sdtContent>
        </w:sdt>
      </w:tr>
      <w:tr w:rsidR="00AD00DC" w:rsidRPr="00A87455" w14:paraId="06B33F74" w14:textId="77777777" w:rsidTr="00461ECD">
        <w:tc>
          <w:tcPr>
            <w:tcW w:w="745" w:type="dxa"/>
            <w:vAlign w:val="bottom"/>
          </w:tcPr>
          <w:p w14:paraId="37DBB470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02A602B6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22"/>
            <w:placeholder>
              <w:docPart w:val="7F32F120C7684B9691235263BB9499B1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35C2A150" w14:textId="77777777" w:rsidR="00AD00DC" w:rsidRPr="00A87455" w:rsidRDefault="007748A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algoritmo depende de un valor aleatorio, por lo que conviene repetirlo varias veces</w:t>
                </w:r>
              </w:p>
            </w:tc>
          </w:sdtContent>
        </w:sdt>
      </w:tr>
    </w:tbl>
    <w:p w14:paraId="2595F0E7" w14:textId="77777777" w:rsidR="002A52D0" w:rsidRDefault="002A52D0" w:rsidP="002A52D0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7748A8" w:rsidRPr="00A87455" w14:paraId="2ED532AF" w14:textId="77777777" w:rsidTr="00797A42">
        <w:tc>
          <w:tcPr>
            <w:tcW w:w="745" w:type="dxa"/>
            <w:vAlign w:val="bottom"/>
          </w:tcPr>
          <w:p w14:paraId="04478465" w14:textId="77777777" w:rsidR="007748A8" w:rsidRPr="00A87455" w:rsidRDefault="007748A8" w:rsidP="00797A4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9</w:t>
            </w:r>
            <w:r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6AECC31" w14:textId="77777777" w:rsidR="007748A8" w:rsidRPr="00A87455" w:rsidRDefault="007748A8" w:rsidP="00797A4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14:paraId="3ADC41CD" w14:textId="77777777" w:rsidR="007748A8" w:rsidRPr="00A87455" w:rsidRDefault="006E4B02" w:rsidP="00797A4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Queremos evaluar una regresión lineal con algún valor que no dependa de las magnitudes de los datos y que permita comparar varias regresiones. ¿Qué valor aconsejarías?</w:t>
            </w:r>
          </w:p>
        </w:tc>
      </w:tr>
      <w:tr w:rsidR="007748A8" w:rsidRPr="00A87455" w14:paraId="5EAEFA9D" w14:textId="77777777" w:rsidTr="00797A42">
        <w:tc>
          <w:tcPr>
            <w:tcW w:w="745" w:type="dxa"/>
            <w:vAlign w:val="bottom"/>
          </w:tcPr>
          <w:p w14:paraId="44063BEA" w14:textId="77777777" w:rsidR="007748A8" w:rsidRPr="00A87455" w:rsidRDefault="007748A8" w:rsidP="00797A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3E355FC4" w14:textId="77777777" w:rsidR="007748A8" w:rsidRPr="00A87455" w:rsidRDefault="007748A8" w:rsidP="00797A4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1244146305"/>
            <w:placeholder>
              <w:docPart w:val="CF8507F4F6A943BB8A224926771905CD"/>
            </w:placeholder>
          </w:sdtPr>
          <w:sdtContent>
            <w:tc>
              <w:tcPr>
                <w:tcW w:w="8010" w:type="dxa"/>
                <w:vAlign w:val="bottom"/>
              </w:tcPr>
              <w:p w14:paraId="20A7C14A" w14:textId="77777777" w:rsidR="007748A8" w:rsidRPr="00A87455" w:rsidRDefault="006E4B02" w:rsidP="00797A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RMSE</w:t>
                </w:r>
              </w:p>
            </w:tc>
          </w:sdtContent>
        </w:sdt>
      </w:tr>
      <w:tr w:rsidR="007748A8" w:rsidRPr="00A87455" w14:paraId="2D332A75" w14:textId="77777777" w:rsidTr="00797A42">
        <w:tc>
          <w:tcPr>
            <w:tcW w:w="745" w:type="dxa"/>
            <w:vAlign w:val="bottom"/>
          </w:tcPr>
          <w:p w14:paraId="79D144DB" w14:textId="77777777" w:rsidR="007748A8" w:rsidRPr="00A87455" w:rsidRDefault="007748A8" w:rsidP="00797A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6C4B6E02" w14:textId="77777777" w:rsidR="007748A8" w:rsidRPr="00A87455" w:rsidRDefault="007748A8" w:rsidP="00797A4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-681906388"/>
            <w:placeholder>
              <w:docPart w:val="C61F79242B3C42DCAF1F840A599C1717"/>
            </w:placeholder>
          </w:sdtPr>
          <w:sdtContent>
            <w:tc>
              <w:tcPr>
                <w:tcW w:w="8010" w:type="dxa"/>
                <w:vAlign w:val="bottom"/>
              </w:tcPr>
              <w:p w14:paraId="24C824A9" w14:textId="77777777" w:rsidR="007748A8" w:rsidRPr="00A87455" w:rsidRDefault="006E4B02" w:rsidP="00797A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error absoluto</w:t>
                </w:r>
              </w:p>
            </w:tc>
          </w:sdtContent>
        </w:sdt>
      </w:tr>
      <w:tr w:rsidR="007748A8" w:rsidRPr="00A87455" w14:paraId="2CEBF482" w14:textId="77777777" w:rsidTr="00797A42">
        <w:tc>
          <w:tcPr>
            <w:tcW w:w="745" w:type="dxa"/>
            <w:vAlign w:val="bottom"/>
          </w:tcPr>
          <w:p w14:paraId="1EF093C9" w14:textId="77777777" w:rsidR="007748A8" w:rsidRPr="00A87455" w:rsidRDefault="007748A8" w:rsidP="00797A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0E62523A" w14:textId="77777777" w:rsidR="007748A8" w:rsidRPr="00A87455" w:rsidRDefault="007748A8" w:rsidP="00797A4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-432367096"/>
            <w:placeholder>
              <w:docPart w:val="D61F6E9155D84054B408A385F8249484"/>
            </w:placeholder>
          </w:sdtPr>
          <w:sdtContent>
            <w:tc>
              <w:tcPr>
                <w:tcW w:w="8010" w:type="dxa"/>
                <w:vAlign w:val="bottom"/>
              </w:tcPr>
              <w:p w14:paraId="6CF92421" w14:textId="77777777" w:rsidR="007748A8" w:rsidRPr="00A87455" w:rsidRDefault="006E4B02" w:rsidP="00797A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coeficiente r</w:t>
                </w:r>
              </w:p>
            </w:tc>
          </w:sdtContent>
        </w:sdt>
      </w:tr>
      <w:tr w:rsidR="007748A8" w:rsidRPr="00A87455" w14:paraId="212E9891" w14:textId="77777777" w:rsidTr="00797A42">
        <w:tc>
          <w:tcPr>
            <w:tcW w:w="745" w:type="dxa"/>
            <w:vAlign w:val="bottom"/>
          </w:tcPr>
          <w:p w14:paraId="730FF611" w14:textId="77777777" w:rsidR="007748A8" w:rsidRPr="00A87455" w:rsidRDefault="007748A8" w:rsidP="00797A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465FD805" w14:textId="77777777" w:rsidR="007748A8" w:rsidRPr="00A87455" w:rsidRDefault="007748A8" w:rsidP="00797A4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-1834443689"/>
            <w:placeholder>
              <w:docPart w:val="B1340E4208F245CBA61489AA92ED42A5"/>
            </w:placeholder>
          </w:sdtPr>
          <w:sdtContent>
            <w:tc>
              <w:tcPr>
                <w:tcW w:w="8010" w:type="dxa"/>
                <w:vAlign w:val="bottom"/>
              </w:tcPr>
              <w:p w14:paraId="65EF1CBE" w14:textId="77777777" w:rsidR="007748A8" w:rsidRPr="00A87455" w:rsidRDefault="006E4B02" w:rsidP="00797A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Ninguno de los anteriores</w:t>
                </w:r>
              </w:p>
            </w:tc>
          </w:sdtContent>
        </w:sdt>
      </w:tr>
    </w:tbl>
    <w:p w14:paraId="139FA99A" w14:textId="77777777" w:rsidR="007748A8" w:rsidRPr="00A87455" w:rsidRDefault="007748A8" w:rsidP="002A52D0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14:paraId="12CE3863" w14:textId="77777777" w:rsidTr="0068564E">
        <w:tc>
          <w:tcPr>
            <w:tcW w:w="745" w:type="dxa"/>
            <w:vAlign w:val="bottom"/>
          </w:tcPr>
          <w:p w14:paraId="6F3A31E3" w14:textId="77777777" w:rsidR="00AD00DC" w:rsidRPr="00A87455" w:rsidRDefault="00461ECD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10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2698D378" w14:textId="77777777"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14:paraId="4FF55BC3" w14:textId="77777777" w:rsidR="00AD00DC" w:rsidRPr="00A87455" w:rsidRDefault="006E4B02" w:rsidP="00546E2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¿Cuál de las siguientes afirmaciones es cierta en programa con </w:t>
            </w:r>
            <w:proofErr w:type="spellStart"/>
            <w:r>
              <w:t>RDDs</w:t>
            </w:r>
            <w:proofErr w:type="spellEnd"/>
            <w:r>
              <w:t>?</w:t>
            </w:r>
          </w:p>
        </w:tc>
      </w:tr>
      <w:tr w:rsidR="00AD00DC" w:rsidRPr="00A87455" w14:paraId="1F49B88F" w14:textId="77777777" w:rsidTr="0068564E">
        <w:tc>
          <w:tcPr>
            <w:tcW w:w="745" w:type="dxa"/>
            <w:vAlign w:val="bottom"/>
          </w:tcPr>
          <w:p w14:paraId="0C55DAB3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14:paraId="54B3C95C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83"/>
            <w:placeholder>
              <w:docPart w:val="651EA4702D0140948698448C207673E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1040C171" w14:textId="77777777" w:rsidR="00AD00DC" w:rsidRPr="00A87455" w:rsidRDefault="006E4B02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transformaciones modifican un RDD</w:t>
                </w:r>
              </w:p>
            </w:tc>
          </w:sdtContent>
        </w:sdt>
      </w:tr>
      <w:tr w:rsidR="00AD00DC" w:rsidRPr="00A87455" w14:paraId="4B8ABF98" w14:textId="77777777" w:rsidTr="0068564E">
        <w:tc>
          <w:tcPr>
            <w:tcW w:w="745" w:type="dxa"/>
            <w:vAlign w:val="bottom"/>
          </w:tcPr>
          <w:p w14:paraId="6A3A1BBD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5247210A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84"/>
            <w:placeholder>
              <w:docPart w:val="30383DF88355422AB03062FCF3F337B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0DCB4E62" w14:textId="77777777" w:rsidR="00AD00DC" w:rsidRPr="00A87455" w:rsidRDefault="006E4B02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transformaciones crean una copia modificada de un RDD</w:t>
                </w:r>
              </w:p>
            </w:tc>
          </w:sdtContent>
        </w:sdt>
      </w:tr>
      <w:tr w:rsidR="00AD00DC" w:rsidRPr="00A87455" w14:paraId="6A35A520" w14:textId="77777777" w:rsidTr="0068564E">
        <w:tc>
          <w:tcPr>
            <w:tcW w:w="745" w:type="dxa"/>
            <w:vAlign w:val="bottom"/>
          </w:tcPr>
          <w:p w14:paraId="24E51AB0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043D9E12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85"/>
            <w:placeholder>
              <w:docPart w:val="490DB10AA71447EDA1BA6D70DD7A60F1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4AE5BAA2" w14:textId="77777777" w:rsidR="00AD00DC" w:rsidRPr="00A87455" w:rsidRDefault="006E4B02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 acci</w:t>
                </w:r>
                <w:r w:rsidR="00E30368">
                  <w:t>ón</w:t>
                </w:r>
                <w:r>
                  <w:t xml:space="preserve"> </w:t>
                </w:r>
                <w:proofErr w:type="spellStart"/>
                <w:r w:rsidR="00E30368">
                  <w:t>filter</w:t>
                </w:r>
                <w:proofErr w:type="spellEnd"/>
                <w:r w:rsidR="00E30368">
                  <w:t xml:space="preserve"> sirve para eliminar elementos de un RDD</w:t>
                </w:r>
              </w:p>
            </w:tc>
          </w:sdtContent>
        </w:sdt>
      </w:tr>
      <w:tr w:rsidR="00AD00DC" w:rsidRPr="00A87455" w14:paraId="07F8226B" w14:textId="77777777" w:rsidTr="0068564E">
        <w:tc>
          <w:tcPr>
            <w:tcW w:w="745" w:type="dxa"/>
            <w:vAlign w:val="bottom"/>
          </w:tcPr>
          <w:p w14:paraId="270CB962" w14:textId="77777777"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14:paraId="2E30A8A3" w14:textId="77777777"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86"/>
            <w:placeholder>
              <w:docPart w:val="7F32F120C7684B9691235263BB9499B1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14:paraId="1BC24C5C" w14:textId="77777777" w:rsidR="00AD00DC" w:rsidRPr="00A87455" w:rsidRDefault="00E30368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proofErr w:type="spellStart"/>
                <w:r>
                  <w:t>flatMap</w:t>
                </w:r>
                <w:proofErr w:type="spellEnd"/>
                <w:r>
                  <w:t xml:space="preserve"> es similar a </w:t>
                </w:r>
                <w:proofErr w:type="spellStart"/>
                <w:r>
                  <w:t>Map</w:t>
                </w:r>
                <w:proofErr w:type="spellEnd"/>
                <w:r>
                  <w:t xml:space="preserve"> pero se aplica a </w:t>
                </w:r>
                <w:proofErr w:type="spellStart"/>
                <w:r>
                  <w:t>RDDs</w:t>
                </w:r>
                <w:proofErr w:type="spellEnd"/>
                <w:r>
                  <w:t xml:space="preserve"> con elementos de tipo lista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14:paraId="554D10CD" w14:textId="77777777" w:rsidR="003C703B" w:rsidRPr="00CE24D9" w:rsidRDefault="003C703B" w:rsidP="00466DC7"/>
    <w:sectPr w:rsidR="003C703B" w:rsidRPr="00CE24D9" w:rsidSect="00A8745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9B37" w14:textId="77777777" w:rsidR="001428E3" w:rsidRDefault="001428E3" w:rsidP="004F07FE">
      <w:pPr>
        <w:spacing w:after="0" w:line="240" w:lineRule="auto"/>
      </w:pPr>
      <w:r>
        <w:separator/>
      </w:r>
    </w:p>
  </w:endnote>
  <w:endnote w:type="continuationSeparator" w:id="0">
    <w:p w14:paraId="7C51C5CC" w14:textId="77777777" w:rsidR="001428E3" w:rsidRDefault="001428E3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9471D" w14:textId="77777777" w:rsidR="00255410" w:rsidRPr="00466DC7" w:rsidRDefault="00466DC7" w:rsidP="00466DC7">
    <w:pPr>
      <w:pStyle w:val="Pagenumbers"/>
    </w:pPr>
    <w:r>
      <w:t xml:space="preserve">Página </w:t>
    </w:r>
    <w:r w:rsidR="00A87455" w:rsidRPr="00A87455">
      <w:fldChar w:fldCharType="begin"/>
    </w:r>
    <w:r w:rsidR="00A87455" w:rsidRPr="00A87455">
      <w:instrText xml:space="preserve"> PAGE   \* MERGEFORMAT </w:instrText>
    </w:r>
    <w:r w:rsidR="00A87455" w:rsidRPr="00A87455">
      <w:fldChar w:fldCharType="separate"/>
    </w:r>
    <w:r w:rsidR="00A87455">
      <w:rPr>
        <w:noProof/>
      </w:rPr>
      <w:t>1</w:t>
    </w:r>
    <w:r w:rsidR="00A87455" w:rsidRPr="00A874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EAA2" w14:textId="77777777" w:rsidR="001428E3" w:rsidRDefault="001428E3" w:rsidP="004F07FE">
      <w:pPr>
        <w:spacing w:after="0" w:line="240" w:lineRule="auto"/>
      </w:pPr>
      <w:r>
        <w:separator/>
      </w:r>
    </w:p>
  </w:footnote>
  <w:footnote w:type="continuationSeparator" w:id="0">
    <w:p w14:paraId="6558814A" w14:textId="77777777" w:rsidR="001428E3" w:rsidRDefault="001428E3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742"/>
    </w:sdtPr>
    <w:sdtEndPr/>
    <w:sdtContent>
      <w:p w14:paraId="26EBF029" w14:textId="77777777" w:rsidR="004C612E" w:rsidRPr="0078473A" w:rsidRDefault="00816018" w:rsidP="0078473A">
        <w:pPr>
          <w:pStyle w:val="Tipsforusingthistemplate"/>
        </w:pPr>
        <w:r>
          <w:t>Facultad de Informática – Universidad Complutense de Madrid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18"/>
    <w:rsid w:val="000628E4"/>
    <w:rsid w:val="000E05EC"/>
    <w:rsid w:val="000E62F6"/>
    <w:rsid w:val="000E6942"/>
    <w:rsid w:val="000F4721"/>
    <w:rsid w:val="001068A0"/>
    <w:rsid w:val="00133A59"/>
    <w:rsid w:val="001428E3"/>
    <w:rsid w:val="00147B28"/>
    <w:rsid w:val="001C122E"/>
    <w:rsid w:val="001C2E47"/>
    <w:rsid w:val="001F06E3"/>
    <w:rsid w:val="0020041F"/>
    <w:rsid w:val="00212C2F"/>
    <w:rsid w:val="0024033D"/>
    <w:rsid w:val="00244BAE"/>
    <w:rsid w:val="002A52D0"/>
    <w:rsid w:val="002F6B40"/>
    <w:rsid w:val="00302E28"/>
    <w:rsid w:val="00305B9D"/>
    <w:rsid w:val="0035541E"/>
    <w:rsid w:val="00381AB4"/>
    <w:rsid w:val="003A176D"/>
    <w:rsid w:val="003C703B"/>
    <w:rsid w:val="003D64A2"/>
    <w:rsid w:val="00401D01"/>
    <w:rsid w:val="004619EC"/>
    <w:rsid w:val="00461ECD"/>
    <w:rsid w:val="00466DC7"/>
    <w:rsid w:val="004955F9"/>
    <w:rsid w:val="004C5F85"/>
    <w:rsid w:val="004C612E"/>
    <w:rsid w:val="004F07FE"/>
    <w:rsid w:val="005006E2"/>
    <w:rsid w:val="00546E22"/>
    <w:rsid w:val="0054737F"/>
    <w:rsid w:val="00590098"/>
    <w:rsid w:val="00594BFF"/>
    <w:rsid w:val="005A17BE"/>
    <w:rsid w:val="005A19DD"/>
    <w:rsid w:val="005C01C9"/>
    <w:rsid w:val="005C6C7D"/>
    <w:rsid w:val="005F27B4"/>
    <w:rsid w:val="0061743B"/>
    <w:rsid w:val="006408FA"/>
    <w:rsid w:val="006602D5"/>
    <w:rsid w:val="006753E6"/>
    <w:rsid w:val="0068564E"/>
    <w:rsid w:val="006E4B02"/>
    <w:rsid w:val="006E4C32"/>
    <w:rsid w:val="00710232"/>
    <w:rsid w:val="0073448A"/>
    <w:rsid w:val="007520F4"/>
    <w:rsid w:val="007740A0"/>
    <w:rsid w:val="007748A8"/>
    <w:rsid w:val="0078473A"/>
    <w:rsid w:val="007879C9"/>
    <w:rsid w:val="007950CF"/>
    <w:rsid w:val="007B087A"/>
    <w:rsid w:val="007B77F7"/>
    <w:rsid w:val="007D2A62"/>
    <w:rsid w:val="007E123A"/>
    <w:rsid w:val="00816018"/>
    <w:rsid w:val="00830B3D"/>
    <w:rsid w:val="00834949"/>
    <w:rsid w:val="00845D1B"/>
    <w:rsid w:val="0089004C"/>
    <w:rsid w:val="008A1390"/>
    <w:rsid w:val="008A1435"/>
    <w:rsid w:val="008A3C67"/>
    <w:rsid w:val="008C205F"/>
    <w:rsid w:val="008E47B2"/>
    <w:rsid w:val="008E530B"/>
    <w:rsid w:val="008F2B9B"/>
    <w:rsid w:val="00915F39"/>
    <w:rsid w:val="00942A1F"/>
    <w:rsid w:val="00951D4D"/>
    <w:rsid w:val="009B128D"/>
    <w:rsid w:val="009C6445"/>
    <w:rsid w:val="009D7F91"/>
    <w:rsid w:val="00A44BD6"/>
    <w:rsid w:val="00A66420"/>
    <w:rsid w:val="00A84ED0"/>
    <w:rsid w:val="00A87455"/>
    <w:rsid w:val="00AD00DC"/>
    <w:rsid w:val="00AD5E87"/>
    <w:rsid w:val="00AF3241"/>
    <w:rsid w:val="00B101A8"/>
    <w:rsid w:val="00B1432A"/>
    <w:rsid w:val="00B967F1"/>
    <w:rsid w:val="00BB74AB"/>
    <w:rsid w:val="00BC40F3"/>
    <w:rsid w:val="00BD00ED"/>
    <w:rsid w:val="00BD5B0D"/>
    <w:rsid w:val="00C5093C"/>
    <w:rsid w:val="00C8278A"/>
    <w:rsid w:val="00CE24D9"/>
    <w:rsid w:val="00CF0768"/>
    <w:rsid w:val="00D107FF"/>
    <w:rsid w:val="00D45322"/>
    <w:rsid w:val="00D715B6"/>
    <w:rsid w:val="00DB09A2"/>
    <w:rsid w:val="00DE4473"/>
    <w:rsid w:val="00E30368"/>
    <w:rsid w:val="00E803C7"/>
    <w:rsid w:val="00EE0124"/>
    <w:rsid w:val="00EE32A9"/>
    <w:rsid w:val="00EE3590"/>
    <w:rsid w:val="00F259B6"/>
    <w:rsid w:val="00F40F97"/>
    <w:rsid w:val="00F914C2"/>
    <w:rsid w:val="00FA2430"/>
    <w:rsid w:val="00FA57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9AE7"/>
  <w15:docId w15:val="{ED368A61-771D-46DA-93A2-13A1DF26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Refdecomentario">
    <w:name w:val="annotation reference"/>
    <w:basedOn w:val="Fuentedeprrafopredeter"/>
    <w:uiPriority w:val="99"/>
    <w:semiHidden/>
    <w:unhideWhenUsed/>
    <w:rsid w:val="00F914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Ttulo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Encabezado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Textodelmarcadordeposicin">
    <w:name w:val="Placeholder Text"/>
    <w:basedOn w:val="Fuentedeprrafopredeter"/>
    <w:uiPriority w:val="99"/>
    <w:semiHidden/>
    <w:rsid w:val="00BC40F3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Prrafodelista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Piedepgina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Piedepgina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Templates\Kit%20de%20pruebas%20de%20opci&#243;n%20m&#250;ltiple%20(para%20crear%20preguntas%20de%203,%204%20&#243;%205%20respuest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D56B2748404D27A84547F0ED1F8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D6CE-8017-40AB-A328-BCD46954FC80}"/>
      </w:docPartPr>
      <w:docPartBody>
        <w:p w:rsidR="00E11E46" w:rsidRDefault="003A73BA">
          <w:pPr>
            <w:pStyle w:val="B0D56B2748404D27A84547F0ED1F85D1"/>
          </w:pPr>
          <w:r>
            <w:t xml:space="preserve">[Escriba las instrucciones de la prueba aquí. </w:t>
          </w:r>
          <w:r w:rsidRPr="00ED01D6">
            <w:t>Por ejempl</w:t>
          </w:r>
          <w:r>
            <w:t>o, pida a los alumnos que lean</w:t>
          </w:r>
          <w:r w:rsidRPr="00ED01D6">
            <w:t xml:space="preserve"> c</w:t>
          </w:r>
          <w:r>
            <w:t>ada pregunta atentamente y, a continuación, escriba con letra de imprenta la letra</w:t>
          </w:r>
          <w:r w:rsidRPr="00ED01D6">
            <w:t xml:space="preserve"> de la respuesta correcta junto a la pregunta.</w:t>
          </w:r>
          <w:r>
            <w:t>]</w:t>
          </w:r>
        </w:p>
      </w:docPartBody>
    </w:docPart>
    <w:docPart>
      <w:docPartPr>
        <w:name w:val="2F2D6E34C1254A489BE86C14A19F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B8E8-B098-4813-9106-EF90B2F33860}"/>
      </w:docPartPr>
      <w:docPartBody>
        <w:p w:rsidR="00E11E46" w:rsidRDefault="003A73BA">
          <w:pPr>
            <w:pStyle w:val="2F2D6E34C1254A489BE86C14A19FC392"/>
          </w:pPr>
          <w:r w:rsidRPr="00CE24D9">
            <w:t>[Escriba la pregunta aquí]</w:t>
          </w:r>
        </w:p>
      </w:docPartBody>
    </w:docPart>
    <w:docPart>
      <w:docPartPr>
        <w:name w:val="39D979ABED554EF8AFEC899F39F9B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1434-4E6F-4F85-AD3C-5644FC33AFD4}"/>
      </w:docPartPr>
      <w:docPartBody>
        <w:p w:rsidR="00E11E46" w:rsidRDefault="003A73BA">
          <w:pPr>
            <w:pStyle w:val="39D979ABED554EF8AFEC899F39F9BE56"/>
          </w:pPr>
          <w:r>
            <w:t>[Respuesta A]</w:t>
          </w:r>
        </w:p>
      </w:docPartBody>
    </w:docPart>
    <w:docPart>
      <w:docPartPr>
        <w:name w:val="00533DB943B740ECA70AF07A79C1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4DA36-0AD6-4C1A-9B98-841FBCB9EDE5}"/>
      </w:docPartPr>
      <w:docPartBody>
        <w:p w:rsidR="00E11E46" w:rsidRDefault="003A73BA">
          <w:pPr>
            <w:pStyle w:val="00533DB943B740ECA70AF07A79C10E39"/>
          </w:pPr>
          <w:r>
            <w:t>[Respuesta B]</w:t>
          </w:r>
        </w:p>
      </w:docPartBody>
    </w:docPart>
    <w:docPart>
      <w:docPartPr>
        <w:name w:val="8C119498F0534A62985082C0C0AD7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9D1F-941A-4870-81B4-02A8D171064A}"/>
      </w:docPartPr>
      <w:docPartBody>
        <w:p w:rsidR="00E11E46" w:rsidRDefault="003A73BA">
          <w:pPr>
            <w:pStyle w:val="8C119498F0534A62985082C0C0AD7418"/>
          </w:pPr>
          <w:r>
            <w:t>[Respuesta C]</w:t>
          </w:r>
        </w:p>
      </w:docPartBody>
    </w:docPart>
    <w:docPart>
      <w:docPartPr>
        <w:name w:val="D4A7D26D9DC04278AC9661BA6B9B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46D98-4579-4417-B232-B88AD1440138}"/>
      </w:docPartPr>
      <w:docPartBody>
        <w:p w:rsidR="00E11E46" w:rsidRDefault="003A73BA">
          <w:pPr>
            <w:pStyle w:val="D4A7D26D9DC04278AC9661BA6B9BBAFD"/>
          </w:pPr>
          <w:r w:rsidRPr="00CE24D9">
            <w:t>[Escriba la pregunta aquí]</w:t>
          </w:r>
        </w:p>
      </w:docPartBody>
    </w:docPart>
    <w:docPart>
      <w:docPartPr>
        <w:name w:val="1CF310BAD9504A948A893B62F0410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76EEC-6616-46F1-B5BF-8C4E43E02052}"/>
      </w:docPartPr>
      <w:docPartBody>
        <w:p w:rsidR="00E11E46" w:rsidRDefault="003A73BA">
          <w:pPr>
            <w:pStyle w:val="1CF310BAD9504A948A893B62F04104B9"/>
          </w:pPr>
          <w:r>
            <w:t>[Respuesta A]</w:t>
          </w:r>
        </w:p>
      </w:docPartBody>
    </w:docPart>
    <w:docPart>
      <w:docPartPr>
        <w:name w:val="E4EB4B5DB78B4F828AA87DAF78FAA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64D9-3F63-470D-B984-F8AD8FEDC140}"/>
      </w:docPartPr>
      <w:docPartBody>
        <w:p w:rsidR="00E11E46" w:rsidRDefault="003A73BA">
          <w:pPr>
            <w:pStyle w:val="E4EB4B5DB78B4F828AA87DAF78FAACDD"/>
          </w:pPr>
          <w:r>
            <w:t>[Respuesta B]</w:t>
          </w:r>
        </w:p>
      </w:docPartBody>
    </w:docPart>
    <w:docPart>
      <w:docPartPr>
        <w:name w:val="D0596EB980D045B09C5BC2C5736EA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605E-79C5-4C10-9A79-AB83C867A0C4}"/>
      </w:docPartPr>
      <w:docPartBody>
        <w:p w:rsidR="00E11E46" w:rsidRDefault="003A73BA">
          <w:pPr>
            <w:pStyle w:val="D0596EB980D045B09C5BC2C5736EA5AC"/>
          </w:pPr>
          <w:r>
            <w:t>[Respuesta C]</w:t>
          </w:r>
        </w:p>
      </w:docPartBody>
    </w:docPart>
    <w:docPart>
      <w:docPartPr>
        <w:name w:val="8876BAEDEA424ECFA58C3F8AF7EB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34B26-A039-4CE4-BB6F-92D96FE76A96}"/>
      </w:docPartPr>
      <w:docPartBody>
        <w:p w:rsidR="00E11E46" w:rsidRDefault="003A73BA">
          <w:pPr>
            <w:pStyle w:val="8876BAEDEA424ECFA58C3F8AF7EB98E0"/>
          </w:pPr>
          <w:r>
            <w:t>[Respuesta D]</w:t>
          </w:r>
        </w:p>
      </w:docPartBody>
    </w:docPart>
    <w:docPart>
      <w:docPartPr>
        <w:name w:val="651EA4702D0140948698448C2076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8EF73-E798-419E-A400-EEF2EE4191FB}"/>
      </w:docPartPr>
      <w:docPartBody>
        <w:p w:rsidR="00E11E46" w:rsidRDefault="003A73BA">
          <w:pPr>
            <w:pStyle w:val="651EA4702D0140948698448C207673EA"/>
          </w:pPr>
          <w:r>
            <w:t>[Respuesta A]</w:t>
          </w:r>
        </w:p>
      </w:docPartBody>
    </w:docPart>
    <w:docPart>
      <w:docPartPr>
        <w:name w:val="30383DF88355422AB03062FCF3F3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C20C7-E633-460A-9554-A1FFFBEDF68D}"/>
      </w:docPartPr>
      <w:docPartBody>
        <w:p w:rsidR="00E11E46" w:rsidRDefault="003A73BA">
          <w:pPr>
            <w:pStyle w:val="30383DF88355422AB03062FCF3F337B7"/>
          </w:pPr>
          <w:r w:rsidRPr="00CE24D9">
            <w:t>[Respuesta B]</w:t>
          </w:r>
        </w:p>
      </w:docPartBody>
    </w:docPart>
    <w:docPart>
      <w:docPartPr>
        <w:name w:val="490DB10AA71447EDA1BA6D70DD7A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4562-815E-4852-A198-53CDC14847E2}"/>
      </w:docPartPr>
      <w:docPartBody>
        <w:p w:rsidR="00E11E46" w:rsidRDefault="003A73BA">
          <w:pPr>
            <w:pStyle w:val="490DB10AA71447EDA1BA6D70DD7A60F1"/>
          </w:pPr>
          <w:r w:rsidRPr="00CE24D9">
            <w:t>[Respuesta C]</w:t>
          </w:r>
        </w:p>
      </w:docPartBody>
    </w:docPart>
    <w:docPart>
      <w:docPartPr>
        <w:name w:val="7F32F120C7684B9691235263BB949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8EF8-A7F5-41E5-96D1-BA19EAAF0230}"/>
      </w:docPartPr>
      <w:docPartBody>
        <w:p w:rsidR="00E11E46" w:rsidRDefault="003A73BA">
          <w:pPr>
            <w:pStyle w:val="7F32F120C7684B9691235263BB9499B1"/>
          </w:pPr>
          <w:r w:rsidRPr="00CE24D9">
            <w:t>[Respuesta D]</w:t>
          </w:r>
        </w:p>
      </w:docPartBody>
    </w:docPart>
    <w:docPart>
      <w:docPartPr>
        <w:name w:val="CF8507F4F6A943BB8A22492677190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27B0-2127-4D34-9C64-01F2E76583E6}"/>
      </w:docPartPr>
      <w:docPartBody>
        <w:p w:rsidR="00000000" w:rsidRDefault="00E11E46" w:rsidP="00E11E46">
          <w:pPr>
            <w:pStyle w:val="CF8507F4F6A943BB8A224926771905CD"/>
          </w:pPr>
          <w:r>
            <w:t>[Respuesta A]</w:t>
          </w:r>
        </w:p>
      </w:docPartBody>
    </w:docPart>
    <w:docPart>
      <w:docPartPr>
        <w:name w:val="C61F79242B3C42DCAF1F840A599C1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6BFBD-6D53-474E-9AE4-E5EC6AA29029}"/>
      </w:docPartPr>
      <w:docPartBody>
        <w:p w:rsidR="00000000" w:rsidRDefault="00E11E46" w:rsidP="00E11E46">
          <w:pPr>
            <w:pStyle w:val="C61F79242B3C42DCAF1F840A599C1717"/>
          </w:pPr>
          <w:r w:rsidRPr="00CE24D9">
            <w:t>[Respuesta B]</w:t>
          </w:r>
        </w:p>
      </w:docPartBody>
    </w:docPart>
    <w:docPart>
      <w:docPartPr>
        <w:name w:val="D61F6E9155D84054B408A385F8249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08B0F-16AE-4B47-85C4-2BC23DFFDDEF}"/>
      </w:docPartPr>
      <w:docPartBody>
        <w:p w:rsidR="00000000" w:rsidRDefault="00E11E46" w:rsidP="00E11E46">
          <w:pPr>
            <w:pStyle w:val="D61F6E9155D84054B408A385F8249484"/>
          </w:pPr>
          <w:r w:rsidRPr="00CE24D9">
            <w:t>[Respuesta C]</w:t>
          </w:r>
        </w:p>
      </w:docPartBody>
    </w:docPart>
    <w:docPart>
      <w:docPartPr>
        <w:name w:val="B1340E4208F245CBA61489AA92ED4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ABE8B-85A0-4D63-9109-297C1328E37E}"/>
      </w:docPartPr>
      <w:docPartBody>
        <w:p w:rsidR="00000000" w:rsidRDefault="00E11E46" w:rsidP="00E11E46">
          <w:pPr>
            <w:pStyle w:val="B1340E4208F245CBA61489AA92ED42A5"/>
          </w:pPr>
          <w:r w:rsidRPr="00CE24D9">
            <w:t>[Respuesta 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BA"/>
    <w:rsid w:val="001D6442"/>
    <w:rsid w:val="003A73BA"/>
    <w:rsid w:val="00E1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331AC0116545FAAECA1CC6145295EF">
    <w:name w:val="13331AC0116545FAAECA1CC6145295EF"/>
  </w:style>
  <w:style w:type="paragraph" w:customStyle="1" w:styleId="4EE5473B489F453CB410ED3114FC3DE5">
    <w:name w:val="4EE5473B489F453CB410ED3114FC3DE5"/>
  </w:style>
  <w:style w:type="paragraph" w:customStyle="1" w:styleId="68B17362D4CF46C797190BA843C1B24F">
    <w:name w:val="68B17362D4CF46C797190BA843C1B24F"/>
  </w:style>
  <w:style w:type="paragraph" w:customStyle="1" w:styleId="E0C31EC6369B450D856065DD3DC2DFFC">
    <w:name w:val="E0C31EC6369B450D856065DD3DC2DFFC"/>
  </w:style>
  <w:style w:type="paragraph" w:customStyle="1" w:styleId="B0D56B2748404D27A84547F0ED1F85D1">
    <w:name w:val="B0D56B2748404D27A84547F0ED1F85D1"/>
  </w:style>
  <w:style w:type="paragraph" w:customStyle="1" w:styleId="B7F5EBA186B7446CBF42F00E4D66C4CA">
    <w:name w:val="B7F5EBA186B7446CBF42F00E4D66C4CA"/>
  </w:style>
  <w:style w:type="paragraph" w:customStyle="1" w:styleId="2F2D6E34C1254A489BE86C14A19FC392">
    <w:name w:val="2F2D6E34C1254A489BE86C14A19FC392"/>
  </w:style>
  <w:style w:type="paragraph" w:customStyle="1" w:styleId="39D979ABED554EF8AFEC899F39F9BE56">
    <w:name w:val="39D979ABED554EF8AFEC899F39F9BE56"/>
  </w:style>
  <w:style w:type="paragraph" w:customStyle="1" w:styleId="00533DB943B740ECA70AF07A79C10E39">
    <w:name w:val="00533DB943B740ECA70AF07A79C10E39"/>
  </w:style>
  <w:style w:type="paragraph" w:customStyle="1" w:styleId="8C119498F0534A62985082C0C0AD7418">
    <w:name w:val="8C119498F0534A62985082C0C0AD7418"/>
  </w:style>
  <w:style w:type="paragraph" w:customStyle="1" w:styleId="1ACB58F3427C43B180DB5C0D413F0B20">
    <w:name w:val="1ACB58F3427C43B180DB5C0D413F0B20"/>
  </w:style>
  <w:style w:type="paragraph" w:customStyle="1" w:styleId="D4A7D26D9DC04278AC9661BA6B9BBAFD">
    <w:name w:val="D4A7D26D9DC04278AC9661BA6B9BBAFD"/>
  </w:style>
  <w:style w:type="paragraph" w:customStyle="1" w:styleId="1CF310BAD9504A948A893B62F04104B9">
    <w:name w:val="1CF310BAD9504A948A893B62F04104B9"/>
  </w:style>
  <w:style w:type="paragraph" w:customStyle="1" w:styleId="E4EB4B5DB78B4F828AA87DAF78FAACDD">
    <w:name w:val="E4EB4B5DB78B4F828AA87DAF78FAACDD"/>
  </w:style>
  <w:style w:type="paragraph" w:customStyle="1" w:styleId="D0596EB980D045B09C5BC2C5736EA5AC">
    <w:name w:val="D0596EB980D045B09C5BC2C5736EA5AC"/>
  </w:style>
  <w:style w:type="paragraph" w:customStyle="1" w:styleId="8876BAEDEA424ECFA58C3F8AF7EB98E0">
    <w:name w:val="8876BAEDEA424ECFA58C3F8AF7EB98E0"/>
  </w:style>
  <w:style w:type="paragraph" w:customStyle="1" w:styleId="F615E6BE9A0345CABCD5734EEFA59D93">
    <w:name w:val="F615E6BE9A0345CABCD5734EEFA59D93"/>
  </w:style>
  <w:style w:type="paragraph" w:customStyle="1" w:styleId="317EF0E4B94A4D87AA35DAC677F5EB08">
    <w:name w:val="317EF0E4B94A4D87AA35DAC677F5EB08"/>
  </w:style>
  <w:style w:type="paragraph" w:customStyle="1" w:styleId="651EA4702D0140948698448C207673EA">
    <w:name w:val="651EA4702D0140948698448C207673EA"/>
  </w:style>
  <w:style w:type="paragraph" w:customStyle="1" w:styleId="30383DF88355422AB03062FCF3F337B7">
    <w:name w:val="30383DF88355422AB03062FCF3F337B7"/>
  </w:style>
  <w:style w:type="paragraph" w:customStyle="1" w:styleId="490DB10AA71447EDA1BA6D70DD7A60F1">
    <w:name w:val="490DB10AA71447EDA1BA6D70DD7A60F1"/>
  </w:style>
  <w:style w:type="paragraph" w:customStyle="1" w:styleId="7F32F120C7684B9691235263BB9499B1">
    <w:name w:val="7F32F120C7684B9691235263BB9499B1"/>
  </w:style>
  <w:style w:type="paragraph" w:customStyle="1" w:styleId="1B42A128713D4B279BC9A71957A7C6D7">
    <w:name w:val="1B42A128713D4B279BC9A71957A7C6D7"/>
  </w:style>
  <w:style w:type="paragraph" w:customStyle="1" w:styleId="CF8507F4F6A943BB8A224926771905CD">
    <w:name w:val="CF8507F4F6A943BB8A224926771905CD"/>
    <w:rsid w:val="00E11E46"/>
  </w:style>
  <w:style w:type="paragraph" w:customStyle="1" w:styleId="C61F79242B3C42DCAF1F840A599C1717">
    <w:name w:val="C61F79242B3C42DCAF1F840A599C1717"/>
    <w:rsid w:val="00E11E46"/>
  </w:style>
  <w:style w:type="paragraph" w:customStyle="1" w:styleId="D61F6E9155D84054B408A385F8249484">
    <w:name w:val="D61F6E9155D84054B408A385F8249484"/>
    <w:rsid w:val="00E11E46"/>
  </w:style>
  <w:style w:type="paragraph" w:customStyle="1" w:styleId="B1340E4208F245CBA61489AA92ED42A5">
    <w:name w:val="B1340E4208F245CBA61489AA92ED42A5"/>
    <w:rsid w:val="00E11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19C372-46FE-423F-A790-C3FD241A6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de pruebas de opción múltiple (para crear preguntas de 3, 4 ó 5 respuestas).dotx</Template>
  <TotalTime>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Multiple-choice test or survey kit (for creating 3, 4, or 5-answer questions)</vt:lpstr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Rafa</dc:creator>
  <cp:keywords/>
  <cp:lastModifiedBy>nomires</cp:lastModifiedBy>
  <cp:revision>2</cp:revision>
  <cp:lastPrinted>2019-01-22T20:54:00Z</cp:lastPrinted>
  <dcterms:created xsi:type="dcterms:W3CDTF">2019-01-22T20:54:00Z</dcterms:created>
  <dcterms:modified xsi:type="dcterms:W3CDTF">2019-01-22T20:54:00Z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TC102444809990</vt:lpwstr>
  </property>
</Properties>
</file>